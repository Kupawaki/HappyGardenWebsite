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A74E" w14:textId="77777777" w:rsidR="00AE2883" w:rsidRPr="008F4DDB" w:rsidRDefault="00AE2883">
      <w:pPr>
        <w:pStyle w:val="Heading1"/>
        <w:rPr>
          <w:b/>
          <w:color w:val="0070C0"/>
          <w:sz w:val="24"/>
          <w:szCs w:val="24"/>
        </w:rPr>
      </w:pPr>
      <w:r w:rsidRPr="008F4DDB">
        <w:rPr>
          <w:b/>
          <w:color w:val="0070C0"/>
          <w:sz w:val="24"/>
          <w:szCs w:val="24"/>
        </w:rPr>
        <w:t>PROJECT CHARTER</w:t>
      </w:r>
      <w:r w:rsidR="007A3BE4" w:rsidRPr="008F4DDB">
        <w:rPr>
          <w:b/>
          <w:color w:val="0070C0"/>
          <w:sz w:val="24"/>
          <w:szCs w:val="24"/>
        </w:rPr>
        <w:t xml:space="preserve"> </w:t>
      </w:r>
      <w:r w:rsidR="00882F1C" w:rsidRPr="008F4DDB">
        <w:rPr>
          <w:b/>
          <w:color w:val="0070C0"/>
          <w:sz w:val="44"/>
          <w:szCs w:val="44"/>
        </w:rPr>
        <w:t xml:space="preserve">           </w:t>
      </w:r>
    </w:p>
    <w:p w14:paraId="1499284A" w14:textId="77777777" w:rsidR="00AE2883" w:rsidRDefault="00AE2883">
      <w:pPr>
        <w:rPr>
          <w:sz w:val="20"/>
        </w:rPr>
      </w:pPr>
      <w:r>
        <w:rPr>
          <w:sz w:val="20"/>
        </w:rPr>
        <w:tab/>
      </w:r>
    </w:p>
    <w:tbl>
      <w:tblPr>
        <w:tblW w:w="10164" w:type="dxa"/>
        <w:tblInd w:w="-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450"/>
        <w:gridCol w:w="2430"/>
        <w:gridCol w:w="3960"/>
        <w:gridCol w:w="1614"/>
      </w:tblGrid>
      <w:tr w:rsidR="00007FF0" w:rsidRPr="00626135" w14:paraId="14A56104" w14:textId="77777777" w:rsidTr="6A810A92">
        <w:trPr>
          <w:cantSplit/>
        </w:trPr>
        <w:tc>
          <w:tcPr>
            <w:tcW w:w="10164" w:type="dxa"/>
            <w:gridSpan w:val="5"/>
            <w:shd w:val="clear" w:color="auto" w:fill="0070C0"/>
          </w:tcPr>
          <w:p w14:paraId="52AB6743" w14:textId="77777777" w:rsidR="00AE2883" w:rsidRPr="00626135" w:rsidRDefault="00AE2883">
            <w:pPr>
              <w:pStyle w:val="Heading3"/>
              <w:rPr>
                <w:rFonts w:cs="Arial"/>
                <w:sz w:val="18"/>
                <w:szCs w:val="18"/>
              </w:rPr>
            </w:pPr>
            <w:r w:rsidRPr="00626135">
              <w:rPr>
                <w:rFonts w:cs="Arial"/>
                <w:sz w:val="18"/>
                <w:szCs w:val="18"/>
              </w:rPr>
              <w:t>1. General Project Information</w:t>
            </w:r>
          </w:p>
        </w:tc>
      </w:tr>
      <w:tr w:rsidR="00007FF0" w:rsidRPr="00626135" w14:paraId="5F2047C1" w14:textId="77777777" w:rsidTr="6A810A92">
        <w:trPr>
          <w:cantSplit/>
        </w:trPr>
        <w:tc>
          <w:tcPr>
            <w:tcW w:w="2160" w:type="dxa"/>
            <w:gridSpan w:val="2"/>
            <w:shd w:val="clear" w:color="auto" w:fill="FFFFFF" w:themeFill="background1"/>
          </w:tcPr>
          <w:p w14:paraId="27878A9B" w14:textId="77777777" w:rsidR="00AE2883" w:rsidRPr="00626135" w:rsidRDefault="00AE2883">
            <w:pPr>
              <w:pStyle w:val="Header"/>
              <w:spacing w:before="60" w:after="60"/>
              <w:rPr>
                <w:rFonts w:cs="Arial"/>
                <w:szCs w:val="18"/>
              </w:rPr>
            </w:pPr>
            <w:r w:rsidRPr="00626135">
              <w:rPr>
                <w:rFonts w:cs="Arial"/>
                <w:szCs w:val="18"/>
              </w:rPr>
              <w:t xml:space="preserve">Project Name: </w:t>
            </w:r>
          </w:p>
        </w:tc>
        <w:tc>
          <w:tcPr>
            <w:tcW w:w="8004" w:type="dxa"/>
            <w:gridSpan w:val="3"/>
          </w:tcPr>
          <w:p w14:paraId="15DD1FF9" w14:textId="4F76DDCC" w:rsidR="00AE2883" w:rsidRPr="00626135" w:rsidRDefault="00C07FB0">
            <w:pPr>
              <w:pStyle w:val="CovFormText"/>
              <w:rPr>
                <w:rFonts w:cs="Arial"/>
                <w:b/>
                <w:szCs w:val="18"/>
              </w:rPr>
            </w:pPr>
            <w:r>
              <w:rPr>
                <w:rFonts w:cs="Arial"/>
                <w:b/>
                <w:szCs w:val="18"/>
              </w:rPr>
              <w:t>Happier Garden</w:t>
            </w:r>
          </w:p>
        </w:tc>
      </w:tr>
      <w:tr w:rsidR="00007FF0" w:rsidRPr="00626135" w14:paraId="387DC880" w14:textId="77777777" w:rsidTr="6A810A92">
        <w:trPr>
          <w:cantSplit/>
        </w:trPr>
        <w:tc>
          <w:tcPr>
            <w:tcW w:w="2160" w:type="dxa"/>
            <w:gridSpan w:val="2"/>
            <w:shd w:val="clear" w:color="auto" w:fill="FFFFFF" w:themeFill="background1"/>
          </w:tcPr>
          <w:p w14:paraId="746DAF12" w14:textId="77777777" w:rsidR="00C66B98" w:rsidRPr="00626135" w:rsidRDefault="00C66B98" w:rsidP="00AE21A0">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8004" w:type="dxa"/>
            <w:gridSpan w:val="3"/>
          </w:tcPr>
          <w:p w14:paraId="2EE23E53" w14:textId="3E77DDDE" w:rsidR="00C66B98" w:rsidRPr="00626135" w:rsidRDefault="00DC0B94" w:rsidP="00AE21A0">
            <w:pPr>
              <w:pStyle w:val="CovFormText"/>
              <w:rPr>
                <w:rFonts w:cs="Arial"/>
                <w:b/>
                <w:szCs w:val="18"/>
              </w:rPr>
            </w:pPr>
            <w:r>
              <w:rPr>
                <w:rFonts w:cs="Arial"/>
                <w:b/>
                <w:szCs w:val="18"/>
              </w:rPr>
              <w:t>Aziz Fellah</w:t>
            </w:r>
          </w:p>
        </w:tc>
      </w:tr>
      <w:tr w:rsidR="00346ED2" w:rsidRPr="00626135" w14:paraId="29AD1F63" w14:textId="77777777" w:rsidTr="6A810A92">
        <w:tblPrEx>
          <w:tblBorders>
            <w:top w:val="none" w:sz="0" w:space="0" w:color="auto"/>
          </w:tblBorders>
        </w:tblPrEx>
        <w:trPr>
          <w:cantSplit/>
          <w:tblHeader/>
        </w:trPr>
        <w:tc>
          <w:tcPr>
            <w:tcW w:w="10164" w:type="dxa"/>
            <w:gridSpan w:val="5"/>
            <w:tcBorders>
              <w:top w:val="nil"/>
            </w:tcBorders>
            <w:shd w:val="clear" w:color="auto" w:fill="0070C0"/>
          </w:tcPr>
          <w:p w14:paraId="2A5212EF" w14:textId="77777777" w:rsidR="00AE2883" w:rsidRPr="00626135" w:rsidRDefault="00AE2883">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00346ED2" w:rsidRPr="00626135" w14:paraId="4520712F" w14:textId="77777777" w:rsidTr="6A810A92">
        <w:tblPrEx>
          <w:tblBorders>
            <w:top w:val="none" w:sz="0" w:space="0" w:color="auto"/>
          </w:tblBorders>
        </w:tblPrEx>
        <w:trPr>
          <w:cantSplit/>
          <w:tblHeader/>
        </w:trPr>
        <w:tc>
          <w:tcPr>
            <w:tcW w:w="1710" w:type="dxa"/>
            <w:tcBorders>
              <w:top w:val="single" w:sz="0" w:space="0" w:color="000000" w:themeColor="text1"/>
            </w:tcBorders>
            <w:shd w:val="clear" w:color="auto" w:fill="FFFFFF" w:themeFill="background1"/>
          </w:tcPr>
          <w:p w14:paraId="7199D428" w14:textId="77777777" w:rsidR="000E553D" w:rsidRPr="00626135" w:rsidRDefault="000E553D">
            <w:pPr>
              <w:pStyle w:val="Heading3"/>
              <w:rPr>
                <w:rFonts w:cs="Arial"/>
                <w:color w:val="auto"/>
                <w:sz w:val="18"/>
                <w:szCs w:val="18"/>
              </w:rPr>
            </w:pPr>
          </w:p>
        </w:tc>
        <w:tc>
          <w:tcPr>
            <w:tcW w:w="2880" w:type="dxa"/>
            <w:gridSpan w:val="2"/>
            <w:tcBorders>
              <w:top w:val="single" w:sz="0" w:space="0" w:color="000000" w:themeColor="text1"/>
              <w:bottom w:val="nil"/>
            </w:tcBorders>
            <w:shd w:val="clear" w:color="auto" w:fill="FFFFFF" w:themeFill="background1"/>
          </w:tcPr>
          <w:p w14:paraId="356CEF67" w14:textId="77777777" w:rsidR="000E553D" w:rsidRPr="00626135" w:rsidRDefault="000E553D">
            <w:pPr>
              <w:pStyle w:val="Heading4"/>
              <w:rPr>
                <w:rFonts w:cs="Arial"/>
                <w:b/>
                <w:i w:val="0"/>
                <w:szCs w:val="18"/>
              </w:rPr>
            </w:pPr>
            <w:r w:rsidRPr="00626135">
              <w:rPr>
                <w:rFonts w:cs="Arial"/>
                <w:b/>
                <w:i w:val="0"/>
                <w:szCs w:val="18"/>
              </w:rPr>
              <w:t>Name</w:t>
            </w:r>
          </w:p>
        </w:tc>
        <w:tc>
          <w:tcPr>
            <w:tcW w:w="5574" w:type="dxa"/>
            <w:gridSpan w:val="2"/>
            <w:tcBorders>
              <w:top w:val="single" w:sz="0" w:space="0" w:color="000000" w:themeColor="text1"/>
              <w:bottom w:val="nil"/>
            </w:tcBorders>
            <w:shd w:val="clear" w:color="auto" w:fill="FFFFFF" w:themeFill="background1"/>
          </w:tcPr>
          <w:p w14:paraId="37C2BEDA" w14:textId="7C079EB0" w:rsidR="000E553D" w:rsidRPr="00626135" w:rsidRDefault="000E553D">
            <w:pPr>
              <w:pStyle w:val="Heading4"/>
              <w:rPr>
                <w:rFonts w:cs="Arial"/>
                <w:b/>
                <w:i w:val="0"/>
                <w:szCs w:val="18"/>
              </w:rPr>
            </w:pPr>
            <w:r w:rsidRPr="00626135">
              <w:rPr>
                <w:rFonts w:cs="Arial"/>
                <w:b/>
                <w:i w:val="0"/>
                <w:szCs w:val="18"/>
              </w:rPr>
              <w:t>Email</w:t>
            </w:r>
          </w:p>
        </w:tc>
      </w:tr>
      <w:tr w:rsidR="00346ED2" w:rsidRPr="00626135" w14:paraId="53F460E0" w14:textId="77777777" w:rsidTr="6A810A92">
        <w:tblPrEx>
          <w:tblBorders>
            <w:top w:val="none" w:sz="0" w:space="0" w:color="auto"/>
          </w:tblBorders>
        </w:tblPrEx>
        <w:trPr>
          <w:cantSplit/>
        </w:trPr>
        <w:tc>
          <w:tcPr>
            <w:tcW w:w="1710" w:type="dxa"/>
            <w:tcBorders>
              <w:top w:val="single" w:sz="0" w:space="0" w:color="000000" w:themeColor="text1"/>
              <w:bottom w:val="single" w:sz="6" w:space="0" w:color="auto"/>
            </w:tcBorders>
            <w:shd w:val="clear" w:color="auto" w:fill="FFFFFF" w:themeFill="background1"/>
          </w:tcPr>
          <w:p w14:paraId="08A2F690" w14:textId="77777777" w:rsidR="000E553D" w:rsidRPr="00626135" w:rsidRDefault="000E553D">
            <w:pPr>
              <w:pStyle w:val="Header"/>
              <w:keepNext/>
              <w:spacing w:before="60" w:after="60"/>
              <w:rPr>
                <w:rFonts w:cs="Arial"/>
                <w:szCs w:val="18"/>
              </w:rPr>
            </w:pPr>
            <w:r w:rsidRPr="00626135">
              <w:rPr>
                <w:rFonts w:cs="Arial"/>
                <w:szCs w:val="18"/>
              </w:rPr>
              <w:t>Project Manager:</w:t>
            </w:r>
          </w:p>
        </w:tc>
        <w:tc>
          <w:tcPr>
            <w:tcW w:w="2880" w:type="dxa"/>
            <w:gridSpan w:val="2"/>
            <w:tcBorders>
              <w:top w:val="single" w:sz="6" w:space="0" w:color="auto"/>
              <w:bottom w:val="dotted" w:sz="4" w:space="0" w:color="auto"/>
            </w:tcBorders>
          </w:tcPr>
          <w:p w14:paraId="6ED9A7A9" w14:textId="3748F731" w:rsidR="000E553D" w:rsidRPr="00FC77B9" w:rsidRDefault="007709C4">
            <w:pPr>
              <w:pStyle w:val="CovFormText"/>
              <w:keepNext/>
              <w:rPr>
                <w:rFonts w:cs="Arial"/>
                <w:szCs w:val="18"/>
              </w:rPr>
            </w:pPr>
            <w:r>
              <w:rPr>
                <w:rFonts w:cs="Arial"/>
                <w:szCs w:val="18"/>
              </w:rPr>
              <w:t>Addison Long</w:t>
            </w:r>
          </w:p>
        </w:tc>
        <w:tc>
          <w:tcPr>
            <w:tcW w:w="5574" w:type="dxa"/>
            <w:gridSpan w:val="2"/>
            <w:tcBorders>
              <w:top w:val="single" w:sz="6" w:space="0" w:color="auto"/>
              <w:bottom w:val="dotted" w:sz="4" w:space="0" w:color="auto"/>
            </w:tcBorders>
          </w:tcPr>
          <w:p w14:paraId="79E7FD7B" w14:textId="614074EF" w:rsidR="000E553D" w:rsidRPr="00FC77B9" w:rsidRDefault="3CB173BE">
            <w:pPr>
              <w:pStyle w:val="CovFormText"/>
              <w:keepNext/>
              <w:rPr>
                <w:rFonts w:cs="Arial"/>
              </w:rPr>
            </w:pPr>
            <w:r w:rsidRPr="3CB173BE">
              <w:rPr>
                <w:rFonts w:cs="Arial"/>
              </w:rPr>
              <w:t>S539426@</w:t>
            </w:r>
            <w:r w:rsidR="18FCABDF" w:rsidRPr="18FCABDF">
              <w:rPr>
                <w:rFonts w:cs="Arial"/>
              </w:rPr>
              <w:t>nwmissouri.edu</w:t>
            </w:r>
          </w:p>
        </w:tc>
      </w:tr>
      <w:tr w:rsidR="006C196C" w:rsidRPr="00626135" w14:paraId="6D2762DA" w14:textId="77777777" w:rsidTr="6A810A92">
        <w:tblPrEx>
          <w:tblBorders>
            <w:top w:val="none" w:sz="0" w:space="0" w:color="auto"/>
          </w:tblBorders>
        </w:tblPrEx>
        <w:trPr>
          <w:cantSplit/>
        </w:trPr>
        <w:tc>
          <w:tcPr>
            <w:tcW w:w="1710" w:type="dxa"/>
            <w:tcBorders>
              <w:top w:val="single" w:sz="6" w:space="0" w:color="auto"/>
              <w:bottom w:val="single" w:sz="6" w:space="0" w:color="auto"/>
            </w:tcBorders>
            <w:shd w:val="clear" w:color="auto" w:fill="FFFFFF" w:themeFill="background1"/>
          </w:tcPr>
          <w:p w14:paraId="613561B1" w14:textId="77777777" w:rsidR="000E553D" w:rsidRPr="00626135" w:rsidRDefault="000E553D">
            <w:pPr>
              <w:pStyle w:val="Header"/>
              <w:keepNext/>
              <w:spacing w:before="60" w:after="60"/>
              <w:rPr>
                <w:rFonts w:cs="Arial"/>
                <w:szCs w:val="18"/>
              </w:rPr>
            </w:pPr>
            <w:r>
              <w:rPr>
                <w:rFonts w:cs="Arial"/>
                <w:szCs w:val="18"/>
              </w:rPr>
              <w:t>Team Members</w:t>
            </w:r>
            <w:r w:rsidRPr="00626135">
              <w:rPr>
                <w:rFonts w:cs="Arial"/>
                <w:szCs w:val="18"/>
              </w:rPr>
              <w:t xml:space="preserve">:  </w:t>
            </w:r>
          </w:p>
        </w:tc>
        <w:tc>
          <w:tcPr>
            <w:tcW w:w="2880" w:type="dxa"/>
            <w:gridSpan w:val="2"/>
            <w:tcBorders>
              <w:top w:val="dotted" w:sz="4" w:space="0" w:color="auto"/>
              <w:bottom w:val="dotted" w:sz="4" w:space="0" w:color="auto"/>
            </w:tcBorders>
          </w:tcPr>
          <w:p w14:paraId="57F1A7DA" w14:textId="2353C766" w:rsidR="000E553D" w:rsidRPr="00626135" w:rsidRDefault="00223F77">
            <w:pPr>
              <w:pStyle w:val="CovFormText"/>
              <w:keepNext/>
              <w:rPr>
                <w:rFonts w:cs="Arial"/>
                <w:szCs w:val="18"/>
              </w:rPr>
            </w:pPr>
            <w:r>
              <w:rPr>
                <w:rFonts w:cs="Arial"/>
                <w:szCs w:val="18"/>
              </w:rPr>
              <w:t>Kooper Young</w:t>
            </w:r>
          </w:p>
        </w:tc>
        <w:tc>
          <w:tcPr>
            <w:tcW w:w="5574" w:type="dxa"/>
            <w:gridSpan w:val="2"/>
            <w:tcBorders>
              <w:top w:val="dotted" w:sz="4" w:space="0" w:color="auto"/>
              <w:bottom w:val="dotted" w:sz="4" w:space="0" w:color="auto"/>
            </w:tcBorders>
          </w:tcPr>
          <w:p w14:paraId="5CF63A4C" w14:textId="02597800" w:rsidR="000E553D" w:rsidRPr="00626135" w:rsidRDefault="00223F77">
            <w:pPr>
              <w:pStyle w:val="CovFormText"/>
              <w:keepNext/>
              <w:rPr>
                <w:rFonts w:cs="Arial"/>
                <w:szCs w:val="18"/>
              </w:rPr>
            </w:pPr>
            <w:r>
              <w:rPr>
                <w:rFonts w:cs="Arial"/>
                <w:szCs w:val="18"/>
              </w:rPr>
              <w:t>S537651@nwmissouri.edu</w:t>
            </w:r>
          </w:p>
        </w:tc>
      </w:tr>
      <w:tr w:rsidR="00346ED2" w:rsidRPr="00626135" w14:paraId="3C9579DA" w14:textId="77777777" w:rsidTr="6A810A92">
        <w:tblPrEx>
          <w:tblBorders>
            <w:top w:val="none" w:sz="0" w:space="0" w:color="auto"/>
          </w:tblBorders>
        </w:tblPrEx>
        <w:trPr>
          <w:cantSplit/>
        </w:trPr>
        <w:tc>
          <w:tcPr>
            <w:tcW w:w="1710" w:type="dxa"/>
            <w:tcBorders>
              <w:top w:val="single" w:sz="6" w:space="0" w:color="auto"/>
              <w:left w:val="single" w:sz="6" w:space="0" w:color="auto"/>
              <w:bottom w:val="dotted" w:sz="4" w:space="0" w:color="auto"/>
              <w:right w:val="dotted" w:sz="4" w:space="0" w:color="auto"/>
            </w:tcBorders>
            <w:shd w:val="clear" w:color="auto" w:fill="F3F3F3"/>
          </w:tcPr>
          <w:p w14:paraId="1B083EF5" w14:textId="77777777" w:rsidR="000E553D" w:rsidRPr="00626135" w:rsidRDefault="000E553D">
            <w:pPr>
              <w:pStyle w:val="CovFormText"/>
              <w:rPr>
                <w:rFonts w:cs="Arial"/>
                <w:szCs w:val="18"/>
              </w:rPr>
            </w:pPr>
          </w:p>
        </w:tc>
        <w:tc>
          <w:tcPr>
            <w:tcW w:w="2880" w:type="dxa"/>
            <w:gridSpan w:val="2"/>
            <w:tcBorders>
              <w:top w:val="dotted" w:sz="4" w:space="0" w:color="auto"/>
              <w:left w:val="dotted" w:sz="4" w:space="0" w:color="auto"/>
              <w:bottom w:val="dotted" w:sz="4" w:space="0" w:color="auto"/>
            </w:tcBorders>
          </w:tcPr>
          <w:p w14:paraId="2663F6ED" w14:textId="0B449BB4" w:rsidR="000E553D" w:rsidRPr="00626135" w:rsidRDefault="7CB193AF">
            <w:pPr>
              <w:pStyle w:val="CovFormText"/>
              <w:rPr>
                <w:rFonts w:cs="Arial"/>
              </w:rPr>
            </w:pPr>
            <w:r w:rsidRPr="7CB193AF">
              <w:rPr>
                <w:rFonts w:cs="Arial"/>
              </w:rPr>
              <w:t>Phineas Allen</w:t>
            </w:r>
          </w:p>
        </w:tc>
        <w:tc>
          <w:tcPr>
            <w:tcW w:w="5574" w:type="dxa"/>
            <w:gridSpan w:val="2"/>
            <w:tcBorders>
              <w:top w:val="dotted" w:sz="4" w:space="0" w:color="auto"/>
              <w:bottom w:val="dotted" w:sz="4" w:space="0" w:color="auto"/>
            </w:tcBorders>
          </w:tcPr>
          <w:p w14:paraId="3F04F771" w14:textId="493165BE" w:rsidR="000E553D" w:rsidRPr="00626135" w:rsidRDefault="7CB193AF">
            <w:pPr>
              <w:pStyle w:val="CovFormText"/>
              <w:rPr>
                <w:rFonts w:cs="Arial"/>
              </w:rPr>
            </w:pPr>
            <w:r w:rsidRPr="7CB193AF">
              <w:rPr>
                <w:rFonts w:cs="Arial"/>
              </w:rPr>
              <w:t>s567637@nwmissouri.edu</w:t>
            </w:r>
          </w:p>
        </w:tc>
      </w:tr>
      <w:tr w:rsidR="00346ED2" w:rsidRPr="00626135" w14:paraId="36BD4878" w14:textId="77777777" w:rsidTr="6A810A92">
        <w:tblPrEx>
          <w:tblBorders>
            <w:top w:val="none" w:sz="0" w:space="0" w:color="auto"/>
          </w:tblBorders>
        </w:tblPrEx>
        <w:trPr>
          <w:cantSplit/>
        </w:trPr>
        <w:tc>
          <w:tcPr>
            <w:tcW w:w="1710" w:type="dxa"/>
            <w:tcBorders>
              <w:top w:val="dotted" w:sz="4" w:space="0" w:color="auto"/>
              <w:left w:val="single" w:sz="6" w:space="0" w:color="auto"/>
              <w:bottom w:val="dotted" w:sz="4" w:space="0" w:color="auto"/>
              <w:right w:val="dotted" w:sz="4" w:space="0" w:color="auto"/>
            </w:tcBorders>
            <w:shd w:val="clear" w:color="auto" w:fill="F3F3F3"/>
          </w:tcPr>
          <w:p w14:paraId="4D7064D4" w14:textId="77777777" w:rsidR="000E553D" w:rsidRPr="00626135" w:rsidRDefault="000E553D">
            <w:pPr>
              <w:pStyle w:val="CovFormText"/>
              <w:rPr>
                <w:rFonts w:cs="Arial"/>
                <w:szCs w:val="18"/>
              </w:rPr>
            </w:pPr>
          </w:p>
        </w:tc>
        <w:tc>
          <w:tcPr>
            <w:tcW w:w="2880" w:type="dxa"/>
            <w:gridSpan w:val="2"/>
            <w:tcBorders>
              <w:top w:val="dotted" w:sz="4" w:space="0" w:color="auto"/>
              <w:left w:val="dotted" w:sz="4" w:space="0" w:color="auto"/>
              <w:bottom w:val="dotted" w:sz="4" w:space="0" w:color="auto"/>
            </w:tcBorders>
          </w:tcPr>
          <w:p w14:paraId="6BD9018A" w14:textId="661E34D7" w:rsidR="000E553D" w:rsidRPr="00626135" w:rsidRDefault="3DB4DDF1">
            <w:pPr>
              <w:pStyle w:val="CovFormText"/>
              <w:rPr>
                <w:rFonts w:cs="Arial"/>
              </w:rPr>
            </w:pPr>
            <w:r w:rsidRPr="3DB4DDF1">
              <w:rPr>
                <w:rFonts w:cs="Arial"/>
              </w:rPr>
              <w:t>Ethan Rice</w:t>
            </w:r>
          </w:p>
        </w:tc>
        <w:tc>
          <w:tcPr>
            <w:tcW w:w="5574" w:type="dxa"/>
            <w:gridSpan w:val="2"/>
            <w:tcBorders>
              <w:top w:val="dotted" w:sz="4" w:space="0" w:color="auto"/>
              <w:bottom w:val="dotted" w:sz="4" w:space="0" w:color="auto"/>
            </w:tcBorders>
          </w:tcPr>
          <w:p w14:paraId="6419396F" w14:textId="7D934F47" w:rsidR="000E553D" w:rsidRPr="00626135" w:rsidRDefault="7A02C43D">
            <w:pPr>
              <w:pStyle w:val="CovFormText"/>
              <w:rPr>
                <w:rFonts w:cs="Arial"/>
              </w:rPr>
            </w:pPr>
            <w:r w:rsidRPr="7A02C43D">
              <w:rPr>
                <w:rFonts w:cs="Arial"/>
              </w:rPr>
              <w:t>S554282</w:t>
            </w:r>
            <w:r w:rsidR="3DB4DDF1" w:rsidRPr="3DB4DDF1">
              <w:rPr>
                <w:rFonts w:cs="Arial"/>
              </w:rPr>
              <w:t>@nwmissouri.edu</w:t>
            </w:r>
          </w:p>
        </w:tc>
      </w:tr>
      <w:tr w:rsidR="00346ED2" w:rsidRPr="00626135" w14:paraId="2ACEFC3A" w14:textId="77777777" w:rsidTr="6A810A92">
        <w:tblPrEx>
          <w:tblBorders>
            <w:top w:val="none" w:sz="0" w:space="0" w:color="auto"/>
          </w:tblBorders>
        </w:tblPrEx>
        <w:trPr>
          <w:cantSplit/>
          <w:tblHeader/>
        </w:trPr>
        <w:tc>
          <w:tcPr>
            <w:tcW w:w="10164" w:type="dxa"/>
            <w:gridSpan w:val="5"/>
            <w:tcBorders>
              <w:top w:val="nil"/>
            </w:tcBorders>
            <w:shd w:val="clear" w:color="auto" w:fill="0070C0"/>
          </w:tcPr>
          <w:p w14:paraId="25CFAA8F" w14:textId="77777777" w:rsidR="002112B3" w:rsidRPr="00626135" w:rsidRDefault="002112B3" w:rsidP="00EE00AA">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00007FF0" w:rsidRPr="00626135" w14:paraId="148A8045" w14:textId="77777777" w:rsidTr="6A810A92">
        <w:tblPrEx>
          <w:tblBorders>
            <w:top w:val="none" w:sz="0" w:space="0" w:color="auto"/>
          </w:tblBorders>
        </w:tblPrEx>
        <w:trPr>
          <w:cantSplit/>
        </w:trPr>
        <w:tc>
          <w:tcPr>
            <w:tcW w:w="4590" w:type="dxa"/>
            <w:gridSpan w:val="3"/>
            <w:tcBorders>
              <w:top w:val="single" w:sz="6" w:space="0" w:color="auto"/>
              <w:left w:val="single" w:sz="6" w:space="0" w:color="auto"/>
              <w:bottom w:val="dotted" w:sz="4" w:space="0" w:color="auto"/>
            </w:tcBorders>
            <w:shd w:val="clear" w:color="auto" w:fill="D9D9D9" w:themeFill="background1" w:themeFillShade="D9"/>
          </w:tcPr>
          <w:p w14:paraId="38C4A9C4" w14:textId="28E9F241" w:rsidR="00CC28D5" w:rsidRPr="00626135" w:rsidRDefault="00CF7547" w:rsidP="00EE00AA">
            <w:pPr>
              <w:pStyle w:val="CovFormText"/>
              <w:rPr>
                <w:rFonts w:cs="Arial"/>
                <w:szCs w:val="18"/>
              </w:rPr>
            </w:pPr>
            <w:r>
              <w:rPr>
                <w:rFonts w:cs="Arial"/>
                <w:szCs w:val="18"/>
              </w:rPr>
              <w:t>Name</w:t>
            </w:r>
          </w:p>
        </w:tc>
        <w:tc>
          <w:tcPr>
            <w:tcW w:w="5574" w:type="dxa"/>
            <w:gridSpan w:val="2"/>
            <w:tcBorders>
              <w:top w:val="single" w:sz="6" w:space="0" w:color="auto"/>
              <w:left w:val="single" w:sz="6" w:space="0" w:color="auto"/>
              <w:bottom w:val="dotted" w:sz="4" w:space="0" w:color="auto"/>
            </w:tcBorders>
            <w:shd w:val="clear" w:color="auto" w:fill="D9D9D9" w:themeFill="background1" w:themeFillShade="D9"/>
          </w:tcPr>
          <w:p w14:paraId="61AF1376" w14:textId="49772D09" w:rsidR="00CC28D5" w:rsidRPr="00626135" w:rsidRDefault="00CF7547" w:rsidP="00EE00AA">
            <w:pPr>
              <w:pStyle w:val="CovFormText"/>
              <w:rPr>
                <w:rFonts w:cs="Arial"/>
                <w:szCs w:val="18"/>
              </w:rPr>
            </w:pPr>
            <w:r>
              <w:rPr>
                <w:rFonts w:cs="Arial"/>
                <w:szCs w:val="18"/>
              </w:rPr>
              <w:t>Email</w:t>
            </w:r>
          </w:p>
        </w:tc>
      </w:tr>
      <w:tr w:rsidR="00007FF0" w:rsidRPr="00626135" w14:paraId="3ED34CD3" w14:textId="77777777" w:rsidTr="6A810A92">
        <w:tblPrEx>
          <w:tblBorders>
            <w:top w:val="none" w:sz="0" w:space="0" w:color="auto"/>
          </w:tblBorders>
        </w:tblPrEx>
        <w:trPr>
          <w:cantSplit/>
        </w:trPr>
        <w:tc>
          <w:tcPr>
            <w:tcW w:w="4590" w:type="dxa"/>
            <w:gridSpan w:val="3"/>
            <w:tcBorders>
              <w:top w:val="dotted" w:sz="4" w:space="0" w:color="auto"/>
              <w:left w:val="single" w:sz="6" w:space="0" w:color="auto"/>
              <w:bottom w:val="dotted" w:sz="4" w:space="0" w:color="auto"/>
            </w:tcBorders>
          </w:tcPr>
          <w:p w14:paraId="6DB875C3" w14:textId="351DA816" w:rsidR="00CF7547" w:rsidRPr="00626135" w:rsidRDefault="1C4C460E" w:rsidP="00EE00AA">
            <w:pPr>
              <w:pStyle w:val="CovFormText"/>
              <w:rPr>
                <w:rFonts w:cs="Arial"/>
              </w:rPr>
            </w:pPr>
            <w:r w:rsidRPr="1C4C460E">
              <w:rPr>
                <w:rFonts w:cs="Arial"/>
              </w:rPr>
              <w:t>Mahammad Hajiyev</w:t>
            </w:r>
          </w:p>
        </w:tc>
        <w:tc>
          <w:tcPr>
            <w:tcW w:w="5574" w:type="dxa"/>
            <w:gridSpan w:val="2"/>
            <w:tcBorders>
              <w:top w:val="dotted" w:sz="4" w:space="0" w:color="auto"/>
              <w:left w:val="single" w:sz="6" w:space="0" w:color="auto"/>
              <w:bottom w:val="dotted" w:sz="4" w:space="0" w:color="auto"/>
            </w:tcBorders>
          </w:tcPr>
          <w:p w14:paraId="206787D9" w14:textId="13694B93" w:rsidR="00CF7547" w:rsidRPr="00626135" w:rsidRDefault="7BEC4261" w:rsidP="00EE00AA">
            <w:pPr>
              <w:pStyle w:val="CovFormText"/>
              <w:rPr>
                <w:rFonts w:cs="Arial"/>
              </w:rPr>
            </w:pPr>
            <w:r w:rsidRPr="7BEC4261">
              <w:rPr>
                <w:rFonts w:cs="Arial"/>
              </w:rPr>
              <w:t>S540421@</w:t>
            </w:r>
            <w:r w:rsidR="3D1CDC6A" w:rsidRPr="3D1CDC6A">
              <w:rPr>
                <w:rFonts w:cs="Arial"/>
              </w:rPr>
              <w:t>nwmissouri.</w:t>
            </w:r>
            <w:r w:rsidR="1AC7D7A2" w:rsidRPr="1AC7D7A2">
              <w:rPr>
                <w:rFonts w:cs="Arial"/>
              </w:rPr>
              <w:t>edu</w:t>
            </w:r>
          </w:p>
        </w:tc>
      </w:tr>
      <w:tr w:rsidR="00007FF0" w:rsidRPr="00626135" w14:paraId="1A454105" w14:textId="77777777" w:rsidTr="6A810A92">
        <w:tblPrEx>
          <w:tblBorders>
            <w:top w:val="none" w:sz="0" w:space="0" w:color="auto"/>
          </w:tblBorders>
        </w:tblPrEx>
        <w:trPr>
          <w:cantSplit/>
        </w:trPr>
        <w:tc>
          <w:tcPr>
            <w:tcW w:w="4590" w:type="dxa"/>
            <w:gridSpan w:val="3"/>
            <w:tcBorders>
              <w:top w:val="dotted" w:sz="4" w:space="0" w:color="auto"/>
              <w:left w:val="single" w:sz="6" w:space="0" w:color="auto"/>
              <w:bottom w:val="dotted" w:sz="4" w:space="0" w:color="auto"/>
            </w:tcBorders>
          </w:tcPr>
          <w:p w14:paraId="4D9C3F84" w14:textId="0F5E611E" w:rsidR="00CF7547" w:rsidRPr="00626135" w:rsidRDefault="00C90FAF" w:rsidP="00EE00AA">
            <w:pPr>
              <w:pStyle w:val="CovFormText"/>
              <w:rPr>
                <w:rFonts w:cs="Arial"/>
              </w:rPr>
            </w:pPr>
            <w:r w:rsidRPr="49A6C143">
              <w:rPr>
                <w:rFonts w:cs="Arial"/>
              </w:rPr>
              <w:t xml:space="preserve">Nolan </w:t>
            </w:r>
            <w:r w:rsidR="76FA4C0C" w:rsidRPr="76FA4C0C">
              <w:rPr>
                <w:rFonts w:cs="Arial"/>
              </w:rPr>
              <w:t>Lewandowski</w:t>
            </w:r>
          </w:p>
        </w:tc>
        <w:tc>
          <w:tcPr>
            <w:tcW w:w="5574" w:type="dxa"/>
            <w:gridSpan w:val="2"/>
            <w:tcBorders>
              <w:top w:val="dotted" w:sz="4" w:space="0" w:color="auto"/>
              <w:left w:val="single" w:sz="6" w:space="0" w:color="auto"/>
              <w:bottom w:val="dotted" w:sz="4" w:space="0" w:color="auto"/>
            </w:tcBorders>
          </w:tcPr>
          <w:p w14:paraId="4B370EF2" w14:textId="07682C06" w:rsidR="00CF7547" w:rsidRPr="00626135" w:rsidRDefault="008A5C27" w:rsidP="00EE00AA">
            <w:pPr>
              <w:pStyle w:val="CovFormText"/>
              <w:rPr>
                <w:rFonts w:cs="Arial"/>
                <w:szCs w:val="18"/>
              </w:rPr>
            </w:pPr>
            <w:r w:rsidRPr="008A5C27">
              <w:rPr>
                <w:rFonts w:cs="Arial"/>
                <w:szCs w:val="18"/>
              </w:rPr>
              <w:t>s541148@nwmissouri.edu</w:t>
            </w:r>
          </w:p>
        </w:tc>
      </w:tr>
      <w:tr w:rsidR="00007FF0" w:rsidRPr="00626135" w14:paraId="45D861EA" w14:textId="77777777" w:rsidTr="6A810A92">
        <w:trPr>
          <w:cantSplit/>
          <w:tblHeader/>
        </w:trPr>
        <w:tc>
          <w:tcPr>
            <w:tcW w:w="10164" w:type="dxa"/>
            <w:gridSpan w:val="5"/>
            <w:shd w:val="clear" w:color="auto" w:fill="0070C0"/>
          </w:tcPr>
          <w:p w14:paraId="1ADDB0E8" w14:textId="77777777" w:rsidR="00AE2883" w:rsidRPr="00626135" w:rsidRDefault="002112B3">
            <w:pPr>
              <w:pStyle w:val="Heading3"/>
              <w:rPr>
                <w:rFonts w:cs="Arial"/>
                <w:sz w:val="18"/>
                <w:szCs w:val="18"/>
              </w:rPr>
            </w:pPr>
            <w:r>
              <w:rPr>
                <w:rFonts w:cs="Arial"/>
                <w:sz w:val="18"/>
                <w:szCs w:val="18"/>
              </w:rPr>
              <w:t>4</w:t>
            </w:r>
            <w:r w:rsidR="00AE2883" w:rsidRPr="00626135">
              <w:rPr>
                <w:rFonts w:cs="Arial"/>
                <w:sz w:val="18"/>
                <w:szCs w:val="18"/>
              </w:rPr>
              <w:t>. Project</w:t>
            </w:r>
            <w:r w:rsidR="002C518E" w:rsidRPr="00626135">
              <w:rPr>
                <w:rFonts w:cs="Arial"/>
                <w:sz w:val="18"/>
                <w:szCs w:val="18"/>
              </w:rPr>
              <w:t xml:space="preserve"> Scope Statement</w:t>
            </w:r>
          </w:p>
        </w:tc>
      </w:tr>
      <w:tr w:rsidR="00007FF0" w:rsidRPr="00626135" w14:paraId="0BA1FABA" w14:textId="77777777" w:rsidTr="6A810A92">
        <w:trPr>
          <w:cantSplit/>
          <w:trHeight w:val="525"/>
        </w:trPr>
        <w:tc>
          <w:tcPr>
            <w:tcW w:w="10164" w:type="dxa"/>
            <w:gridSpan w:val="5"/>
            <w:shd w:val="clear" w:color="auto" w:fill="FFFFFF" w:themeFill="background1"/>
          </w:tcPr>
          <w:p w14:paraId="1931193D" w14:textId="77777777" w:rsidR="00AE2883" w:rsidRPr="00626135" w:rsidRDefault="00AE2883">
            <w:pPr>
              <w:keepNext/>
              <w:keepLines/>
              <w:spacing w:before="240"/>
              <w:rPr>
                <w:rFonts w:cs="Arial"/>
                <w:color w:val="0000FF"/>
                <w:sz w:val="18"/>
                <w:szCs w:val="18"/>
              </w:rPr>
            </w:pPr>
            <w:r w:rsidRPr="008F4DDB">
              <w:rPr>
                <w:rFonts w:cs="Arial"/>
                <w:b/>
                <w:color w:val="0070C0"/>
                <w:sz w:val="18"/>
                <w:szCs w:val="18"/>
              </w:rPr>
              <w:t>Project Purpose / Business Justification</w:t>
            </w:r>
            <w:r w:rsidRPr="00626135">
              <w:rPr>
                <w:rFonts w:cs="Arial"/>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002C6235" w:rsidRPr="00626135" w14:paraId="3BFE734D" w14:textId="77777777" w:rsidTr="6A810A92">
        <w:trPr>
          <w:cantSplit/>
          <w:trHeight w:val="768"/>
        </w:trPr>
        <w:tc>
          <w:tcPr>
            <w:tcW w:w="10164" w:type="dxa"/>
            <w:gridSpan w:val="5"/>
          </w:tcPr>
          <w:p w14:paraId="601C6292" w14:textId="6BA2D982" w:rsidR="00AE2883" w:rsidRPr="00626135" w:rsidRDefault="00026AF9">
            <w:pPr>
              <w:pStyle w:val="CovFormText"/>
              <w:rPr>
                <w:rFonts w:cs="Arial"/>
              </w:rPr>
            </w:pPr>
            <w:r w:rsidRPr="2CF052CA">
              <w:rPr>
                <w:rFonts w:cs="Arial"/>
              </w:rPr>
              <w:t>There is a local restaurant named Happy Garden</w:t>
            </w:r>
            <w:r w:rsidR="00B80AF1" w:rsidRPr="2CF052CA">
              <w:rPr>
                <w:rFonts w:cs="Arial"/>
              </w:rPr>
              <w:t xml:space="preserve"> that, while very popular with local people, </w:t>
            </w:r>
            <w:r w:rsidR="2063D3A3" w:rsidRPr="2063D3A3">
              <w:rPr>
                <w:rFonts w:cs="Arial"/>
              </w:rPr>
              <w:t xml:space="preserve">it is </w:t>
            </w:r>
            <w:r w:rsidR="00B80AF1" w:rsidRPr="2CF052CA">
              <w:rPr>
                <w:rFonts w:cs="Arial"/>
              </w:rPr>
              <w:t xml:space="preserve">somewhat </w:t>
            </w:r>
            <w:r w:rsidR="2CF052CA" w:rsidRPr="2CF052CA">
              <w:rPr>
                <w:rFonts w:cs="Arial"/>
              </w:rPr>
              <w:t>inaccessible.</w:t>
            </w:r>
            <w:r w:rsidR="00B80AF1" w:rsidRPr="2CF052CA">
              <w:rPr>
                <w:rFonts w:cs="Arial"/>
              </w:rPr>
              <w:t xml:space="preserve"> To our knowledge there is no menu for </w:t>
            </w:r>
            <w:r w:rsidR="00B61A51" w:rsidRPr="2CF052CA">
              <w:rPr>
                <w:rFonts w:cs="Arial"/>
              </w:rPr>
              <w:t>Happy Garden anywhere online</w:t>
            </w:r>
            <w:r w:rsidR="00B57589" w:rsidRPr="2CF052CA">
              <w:rPr>
                <w:rFonts w:cs="Arial"/>
              </w:rPr>
              <w:t xml:space="preserve">. The same goes with their hours and stable contact information. We would like to consolidate all that info under </w:t>
            </w:r>
            <w:r w:rsidR="69BE9C3A" w:rsidRPr="69BE9C3A">
              <w:rPr>
                <w:rFonts w:cs="Arial"/>
              </w:rPr>
              <w:t xml:space="preserve">a </w:t>
            </w:r>
            <w:r w:rsidR="5DBCAC06" w:rsidRPr="5DBCAC06">
              <w:rPr>
                <w:rFonts w:cs="Arial"/>
              </w:rPr>
              <w:t>single</w:t>
            </w:r>
            <w:r w:rsidR="00B57589" w:rsidRPr="2CF052CA">
              <w:rPr>
                <w:rFonts w:cs="Arial"/>
              </w:rPr>
              <w:t xml:space="preserve"> source.</w:t>
            </w:r>
          </w:p>
        </w:tc>
      </w:tr>
      <w:tr w:rsidR="00007FF0" w:rsidRPr="00626135" w14:paraId="51BA3E24" w14:textId="77777777" w:rsidTr="6A810A92">
        <w:trPr>
          <w:cantSplit/>
        </w:trPr>
        <w:tc>
          <w:tcPr>
            <w:tcW w:w="10164" w:type="dxa"/>
            <w:gridSpan w:val="5"/>
            <w:shd w:val="clear" w:color="auto" w:fill="FFFFFF" w:themeFill="background1"/>
          </w:tcPr>
          <w:p w14:paraId="2B9A18E8" w14:textId="4FBE547E" w:rsidR="00AE2883" w:rsidRPr="00626135" w:rsidRDefault="00AE2883">
            <w:pPr>
              <w:keepNext/>
              <w:keepLines/>
              <w:spacing w:before="240"/>
              <w:rPr>
                <w:rFonts w:cs="Arial"/>
                <w:b/>
                <w:sz w:val="18"/>
                <w:szCs w:val="18"/>
              </w:rPr>
            </w:pPr>
            <w:r w:rsidRPr="008F4DDB">
              <w:rPr>
                <w:rFonts w:cs="Arial"/>
                <w:b/>
                <w:color w:val="0070C0"/>
                <w:sz w:val="18"/>
                <w:szCs w:val="18"/>
              </w:rPr>
              <w:t xml:space="preserve">Objectives (in business terms) </w:t>
            </w:r>
            <w:r w:rsidR="007568B7">
              <w:rPr>
                <w:rFonts w:cs="Arial"/>
                <w:i/>
                <w:sz w:val="16"/>
                <w:szCs w:val="16"/>
              </w:rPr>
              <w:t>Describe the m</w:t>
            </w:r>
            <w:r w:rsidRPr="00C82B44">
              <w:rPr>
                <w:rFonts w:cs="Arial"/>
                <w:i/>
                <w:sz w:val="16"/>
                <w:szCs w:val="16"/>
              </w:rPr>
              <w:t>easurable outcomes of the project</w:t>
            </w:r>
            <w:r w:rsidR="006275F3">
              <w:rPr>
                <w:rFonts w:cs="Arial"/>
                <w:i/>
                <w:sz w:val="16"/>
                <w:szCs w:val="16"/>
              </w:rPr>
              <w:t>.</w:t>
            </w:r>
          </w:p>
        </w:tc>
      </w:tr>
      <w:tr w:rsidR="002C6235" w:rsidRPr="00626135" w14:paraId="16D3B134" w14:textId="77777777" w:rsidTr="6A810A92">
        <w:trPr>
          <w:cantSplit/>
          <w:trHeight w:val="777"/>
        </w:trPr>
        <w:tc>
          <w:tcPr>
            <w:tcW w:w="10164" w:type="dxa"/>
            <w:gridSpan w:val="5"/>
          </w:tcPr>
          <w:p w14:paraId="5C461405" w14:textId="56D5138F" w:rsidR="00553CB6" w:rsidRPr="006275F3" w:rsidRDefault="7CB193AF" w:rsidP="7CB193AF">
            <w:pPr>
              <w:ind w:left="-20" w:right="-20"/>
              <w:rPr>
                <w:sz w:val="18"/>
                <w:szCs w:val="18"/>
              </w:rPr>
            </w:pPr>
            <w:r w:rsidRPr="006275F3">
              <w:rPr>
                <w:rFonts w:eastAsia="Arial" w:cs="Arial"/>
                <w:noProof/>
                <w:color w:val="000000" w:themeColor="text1"/>
                <w:sz w:val="18"/>
                <w:szCs w:val="18"/>
              </w:rPr>
              <w:t>Create a functioning website for Happy Garden.</w:t>
            </w:r>
          </w:p>
          <w:p w14:paraId="1114A1F9" w14:textId="28D5840F" w:rsidR="00553CB6" w:rsidRPr="006275F3" w:rsidRDefault="7CB193AF" w:rsidP="7CB193AF">
            <w:pPr>
              <w:pStyle w:val="ListParagraph"/>
              <w:numPr>
                <w:ilvl w:val="0"/>
                <w:numId w:val="15"/>
              </w:numPr>
              <w:ind w:right="-20"/>
              <w:rPr>
                <w:rFonts w:eastAsia="Arial" w:cs="Arial"/>
                <w:noProof/>
                <w:color w:val="000000" w:themeColor="text1"/>
                <w:sz w:val="18"/>
                <w:szCs w:val="18"/>
              </w:rPr>
            </w:pPr>
            <w:r w:rsidRPr="006275F3">
              <w:rPr>
                <w:rFonts w:eastAsia="Arial" w:cs="Arial"/>
                <w:noProof/>
                <w:color w:val="000000" w:themeColor="text1"/>
                <w:sz w:val="18"/>
                <w:szCs w:val="18"/>
              </w:rPr>
              <w:t>Get Needed Information (Phone#, Hours of Operation, Social Media, Menu, Specials</w:t>
            </w:r>
            <w:r w:rsidR="5ACF5F08" w:rsidRPr="5ACF5F08">
              <w:rPr>
                <w:rFonts w:eastAsia="Arial" w:cs="Arial"/>
                <w:noProof/>
                <w:color w:val="000000" w:themeColor="text1"/>
                <w:sz w:val="18"/>
                <w:szCs w:val="18"/>
              </w:rPr>
              <w:t>).</w:t>
            </w:r>
          </w:p>
          <w:p w14:paraId="0620BC52" w14:textId="2A23901E" w:rsidR="00553CB6" w:rsidRPr="006275F3" w:rsidRDefault="7CB193AF" w:rsidP="7CB193AF">
            <w:pPr>
              <w:pStyle w:val="ListParagraph"/>
              <w:numPr>
                <w:ilvl w:val="0"/>
                <w:numId w:val="15"/>
              </w:numPr>
              <w:ind w:right="-20"/>
              <w:rPr>
                <w:rFonts w:eastAsia="Arial" w:cs="Arial"/>
                <w:noProof/>
                <w:color w:val="000000" w:themeColor="text1"/>
                <w:sz w:val="18"/>
                <w:szCs w:val="18"/>
              </w:rPr>
            </w:pPr>
            <w:r w:rsidRPr="006275F3">
              <w:rPr>
                <w:rFonts w:eastAsia="Arial" w:cs="Arial"/>
                <w:noProof/>
                <w:color w:val="000000" w:themeColor="text1"/>
                <w:sz w:val="18"/>
                <w:szCs w:val="18"/>
              </w:rPr>
              <w:t>Decide on a website builder Ex: Squarespace, Wix, or other</w:t>
            </w:r>
            <w:r w:rsidR="4C6ECB74" w:rsidRPr="4C6ECB74">
              <w:rPr>
                <w:rFonts w:eastAsia="Arial" w:cs="Arial"/>
                <w:noProof/>
                <w:color w:val="000000" w:themeColor="text1"/>
                <w:sz w:val="18"/>
                <w:szCs w:val="18"/>
              </w:rPr>
              <w:t>.</w:t>
            </w:r>
          </w:p>
          <w:p w14:paraId="56BB7411" w14:textId="62F6CF66" w:rsidR="00553CB6" w:rsidRPr="006275F3" w:rsidRDefault="7CB193AF" w:rsidP="7CB193AF">
            <w:pPr>
              <w:pStyle w:val="ListParagraph"/>
              <w:numPr>
                <w:ilvl w:val="0"/>
                <w:numId w:val="15"/>
              </w:numPr>
              <w:ind w:right="-20"/>
              <w:rPr>
                <w:rFonts w:eastAsia="Arial" w:cs="Arial"/>
                <w:noProof/>
                <w:color w:val="000000" w:themeColor="text1"/>
                <w:sz w:val="18"/>
                <w:szCs w:val="18"/>
              </w:rPr>
            </w:pPr>
            <w:r w:rsidRPr="006275F3">
              <w:rPr>
                <w:rFonts w:eastAsia="Arial" w:cs="Arial"/>
                <w:noProof/>
                <w:color w:val="000000" w:themeColor="text1"/>
                <w:sz w:val="18"/>
                <w:szCs w:val="18"/>
              </w:rPr>
              <w:t xml:space="preserve">Add “Needed Information” to the website, so that users can </w:t>
            </w:r>
            <w:r w:rsidR="376DD492" w:rsidRPr="376DD492">
              <w:rPr>
                <w:rFonts w:eastAsia="Arial" w:cs="Arial"/>
                <w:noProof/>
                <w:color w:val="000000" w:themeColor="text1"/>
                <w:sz w:val="18"/>
                <w:szCs w:val="18"/>
              </w:rPr>
              <w:t>access</w:t>
            </w:r>
            <w:r w:rsidRPr="006275F3">
              <w:rPr>
                <w:rFonts w:eastAsia="Arial" w:cs="Arial"/>
                <w:noProof/>
                <w:color w:val="000000" w:themeColor="text1"/>
                <w:sz w:val="18"/>
                <w:szCs w:val="18"/>
              </w:rPr>
              <w:t xml:space="preserve"> it</w:t>
            </w:r>
            <w:r w:rsidR="350B0BEF" w:rsidRPr="350B0BEF">
              <w:rPr>
                <w:rFonts w:eastAsia="Arial" w:cs="Arial"/>
                <w:noProof/>
                <w:color w:val="000000" w:themeColor="text1"/>
                <w:sz w:val="18"/>
                <w:szCs w:val="18"/>
              </w:rPr>
              <w:t xml:space="preserve"> </w:t>
            </w:r>
            <w:r w:rsidR="585D21F6" w:rsidRPr="585D21F6">
              <w:rPr>
                <w:rFonts w:eastAsia="Arial" w:cs="Arial"/>
                <w:noProof/>
                <w:color w:val="000000" w:themeColor="text1"/>
                <w:sz w:val="18"/>
                <w:szCs w:val="18"/>
              </w:rPr>
              <w:t xml:space="preserve">while </w:t>
            </w:r>
            <w:r w:rsidR="4253640C" w:rsidRPr="4253640C">
              <w:rPr>
                <w:rFonts w:eastAsia="Arial" w:cs="Arial"/>
                <w:noProof/>
                <w:color w:val="000000" w:themeColor="text1"/>
                <w:sz w:val="18"/>
                <w:szCs w:val="18"/>
              </w:rPr>
              <w:t xml:space="preserve">on </w:t>
            </w:r>
            <w:r w:rsidR="484AEFA3" w:rsidRPr="484AEFA3">
              <w:rPr>
                <w:rFonts w:eastAsia="Arial" w:cs="Arial"/>
                <w:noProof/>
                <w:color w:val="000000" w:themeColor="text1"/>
                <w:sz w:val="18"/>
                <w:szCs w:val="18"/>
              </w:rPr>
              <w:t>the</w:t>
            </w:r>
            <w:r w:rsidR="4B42F64B" w:rsidRPr="4B42F64B">
              <w:rPr>
                <w:rFonts w:eastAsia="Arial" w:cs="Arial"/>
                <w:noProof/>
                <w:color w:val="000000" w:themeColor="text1"/>
                <w:sz w:val="18"/>
                <w:szCs w:val="18"/>
              </w:rPr>
              <w:t xml:space="preserve"> </w:t>
            </w:r>
            <w:r w:rsidR="54C366D4" w:rsidRPr="54C366D4">
              <w:rPr>
                <w:rFonts w:eastAsia="Arial" w:cs="Arial"/>
                <w:noProof/>
                <w:color w:val="000000" w:themeColor="text1"/>
                <w:sz w:val="18"/>
                <w:szCs w:val="18"/>
              </w:rPr>
              <w:t>website</w:t>
            </w:r>
            <w:r w:rsidR="677FE86F" w:rsidRPr="677FE86F">
              <w:rPr>
                <w:rFonts w:eastAsia="Arial" w:cs="Arial"/>
                <w:noProof/>
                <w:color w:val="000000" w:themeColor="text1"/>
                <w:sz w:val="18"/>
                <w:szCs w:val="18"/>
              </w:rPr>
              <w:t>.</w:t>
            </w:r>
          </w:p>
          <w:p w14:paraId="70EEDE51" w14:textId="23750167" w:rsidR="00553CB6" w:rsidRPr="00612CF6" w:rsidRDefault="7CB193AF" w:rsidP="00612CF6">
            <w:pPr>
              <w:pStyle w:val="ListParagraph"/>
              <w:numPr>
                <w:ilvl w:val="0"/>
                <w:numId w:val="15"/>
              </w:numPr>
              <w:ind w:right="-20"/>
              <w:rPr>
                <w:rFonts w:eastAsia="Arial" w:cs="Arial"/>
                <w:noProof/>
                <w:color w:val="000000" w:themeColor="text1"/>
                <w:sz w:val="18"/>
                <w:szCs w:val="18"/>
              </w:rPr>
            </w:pPr>
            <w:r w:rsidRPr="006275F3">
              <w:rPr>
                <w:rFonts w:eastAsia="Arial" w:cs="Arial"/>
                <w:noProof/>
                <w:color w:val="000000" w:themeColor="text1"/>
                <w:sz w:val="18"/>
                <w:szCs w:val="18"/>
              </w:rPr>
              <w:t xml:space="preserve">The website should allow customers to </w:t>
            </w:r>
            <w:r w:rsidR="00612CF6">
              <w:rPr>
                <w:rFonts w:eastAsia="Arial" w:cs="Arial"/>
                <w:noProof/>
                <w:color w:val="000000" w:themeColor="text1"/>
                <w:sz w:val="18"/>
                <w:szCs w:val="18"/>
              </w:rPr>
              <w:t xml:space="preserve">browse the menu, </w:t>
            </w:r>
            <w:r w:rsidRPr="006275F3">
              <w:rPr>
                <w:rFonts w:eastAsia="Arial" w:cs="Arial"/>
                <w:noProof/>
                <w:color w:val="000000" w:themeColor="text1"/>
                <w:sz w:val="18"/>
                <w:szCs w:val="18"/>
              </w:rPr>
              <w:t>find operating hours, and access the restaurant's social media accounts.</w:t>
            </w:r>
          </w:p>
        </w:tc>
      </w:tr>
      <w:tr w:rsidR="00007FF0" w:rsidRPr="00626135" w14:paraId="4470C0CC" w14:textId="77777777" w:rsidTr="6A810A92">
        <w:trPr>
          <w:cantSplit/>
        </w:trPr>
        <w:tc>
          <w:tcPr>
            <w:tcW w:w="10164" w:type="dxa"/>
            <w:gridSpan w:val="5"/>
            <w:shd w:val="clear" w:color="auto" w:fill="FFFFFF" w:themeFill="background1"/>
          </w:tcPr>
          <w:p w14:paraId="5241E165" w14:textId="4ED46BD5" w:rsidR="001159E5" w:rsidRPr="00626135" w:rsidRDefault="001159E5" w:rsidP="00EE20BA">
            <w:pPr>
              <w:keepNext/>
              <w:keepLines/>
              <w:spacing w:before="240"/>
              <w:rPr>
                <w:rFonts w:cs="Arial"/>
                <w:b/>
                <w:sz w:val="18"/>
                <w:szCs w:val="18"/>
              </w:rPr>
            </w:pPr>
            <w:r w:rsidRPr="008F4DDB">
              <w:rPr>
                <w:rFonts w:cs="Arial"/>
                <w:b/>
                <w:color w:val="0070C0"/>
                <w:sz w:val="18"/>
                <w:szCs w:val="18"/>
              </w:rPr>
              <w:t>Deliverables</w:t>
            </w:r>
            <w:r w:rsidRPr="00626135">
              <w:rPr>
                <w:rFonts w:cs="Arial"/>
                <w:b/>
                <w:sz w:val="18"/>
                <w:szCs w:val="18"/>
              </w:rPr>
              <w:t xml:space="preserve"> </w:t>
            </w:r>
            <w:r w:rsidR="007568B7">
              <w:rPr>
                <w:rFonts w:cs="Arial"/>
                <w:i/>
                <w:sz w:val="16"/>
                <w:szCs w:val="16"/>
              </w:rPr>
              <w:t>List the high-level “products” to be created</w:t>
            </w:r>
          </w:p>
        </w:tc>
      </w:tr>
      <w:tr w:rsidR="002C6235" w:rsidRPr="001159E5" w14:paraId="1326F1D7" w14:textId="77777777" w:rsidTr="6A810A92">
        <w:trPr>
          <w:cantSplit/>
        </w:trPr>
        <w:tc>
          <w:tcPr>
            <w:tcW w:w="10164" w:type="dxa"/>
            <w:gridSpan w:val="5"/>
          </w:tcPr>
          <w:p w14:paraId="34A13B89" w14:textId="77777777" w:rsidR="00391BFC" w:rsidRDefault="00391BFC" w:rsidP="00553CB6">
            <w:pPr>
              <w:rPr>
                <w:sz w:val="18"/>
                <w:szCs w:val="18"/>
              </w:rPr>
            </w:pPr>
          </w:p>
          <w:p w14:paraId="48557EED" w14:textId="012F2E33" w:rsidR="00F1160C" w:rsidRDefault="00580454" w:rsidP="00553CB6">
            <w:pPr>
              <w:rPr>
                <w:sz w:val="18"/>
                <w:szCs w:val="18"/>
              </w:rPr>
            </w:pPr>
            <w:r>
              <w:rPr>
                <w:sz w:val="18"/>
                <w:szCs w:val="18"/>
              </w:rPr>
              <w:t>A fully functional</w:t>
            </w:r>
            <w:r w:rsidR="001A0FE2">
              <w:rPr>
                <w:sz w:val="18"/>
                <w:szCs w:val="18"/>
              </w:rPr>
              <w:t xml:space="preserve">, locally hosted website for the </w:t>
            </w:r>
            <w:r w:rsidR="004A27CD">
              <w:rPr>
                <w:sz w:val="18"/>
                <w:szCs w:val="18"/>
              </w:rPr>
              <w:t xml:space="preserve">local </w:t>
            </w:r>
            <w:r w:rsidR="00913A9C">
              <w:rPr>
                <w:sz w:val="18"/>
                <w:szCs w:val="18"/>
              </w:rPr>
              <w:t>restaurant</w:t>
            </w:r>
            <w:r w:rsidR="004A27CD">
              <w:rPr>
                <w:sz w:val="18"/>
                <w:szCs w:val="18"/>
              </w:rPr>
              <w:t xml:space="preserve"> </w:t>
            </w:r>
            <w:r w:rsidR="000760A6">
              <w:rPr>
                <w:sz w:val="18"/>
                <w:szCs w:val="18"/>
              </w:rPr>
              <w:t>Happy Garden</w:t>
            </w:r>
            <w:r w:rsidR="00913A9C">
              <w:rPr>
                <w:sz w:val="18"/>
                <w:szCs w:val="18"/>
              </w:rPr>
              <w:t>.</w:t>
            </w:r>
          </w:p>
          <w:p w14:paraId="12F31986" w14:textId="77777777" w:rsidR="00553CB6" w:rsidRPr="00882E3A" w:rsidRDefault="00553CB6" w:rsidP="00553CB6">
            <w:pPr>
              <w:rPr>
                <w:sz w:val="18"/>
                <w:szCs w:val="18"/>
              </w:rPr>
            </w:pPr>
          </w:p>
        </w:tc>
      </w:tr>
      <w:tr w:rsidR="00007FF0" w:rsidRPr="00626135" w14:paraId="3D60E31B" w14:textId="77777777" w:rsidTr="6A810A92">
        <w:trPr>
          <w:cantSplit/>
        </w:trPr>
        <w:tc>
          <w:tcPr>
            <w:tcW w:w="10164" w:type="dxa"/>
            <w:gridSpan w:val="5"/>
            <w:shd w:val="clear" w:color="auto" w:fill="FFFFFF" w:themeFill="background1"/>
          </w:tcPr>
          <w:p w14:paraId="58187582" w14:textId="59E7431F" w:rsidR="00AE2883" w:rsidRPr="00626135" w:rsidRDefault="00391BFC">
            <w:pPr>
              <w:keepNext/>
              <w:keepLines/>
              <w:spacing w:before="240"/>
              <w:rPr>
                <w:rFonts w:cs="Arial"/>
                <w:b/>
                <w:sz w:val="18"/>
                <w:szCs w:val="18"/>
              </w:rPr>
            </w:pPr>
            <w:r w:rsidRPr="008F4DDB">
              <w:rPr>
                <w:rFonts w:cs="Arial"/>
                <w:b/>
                <w:color w:val="0070C0"/>
                <w:sz w:val="18"/>
                <w:szCs w:val="18"/>
              </w:rPr>
              <w:t>Scope</w:t>
            </w:r>
            <w:r>
              <w:rPr>
                <w:rFonts w:cs="Arial"/>
                <w:b/>
                <w:color w:val="800080"/>
                <w:sz w:val="18"/>
                <w:szCs w:val="18"/>
              </w:rPr>
              <w:t xml:space="preserve"> </w:t>
            </w:r>
            <w:r>
              <w:rPr>
                <w:rFonts w:cs="Arial"/>
                <w:i/>
                <w:sz w:val="16"/>
                <w:szCs w:val="16"/>
              </w:rPr>
              <w:t>List what the project will and will not address</w:t>
            </w:r>
          </w:p>
        </w:tc>
      </w:tr>
      <w:tr w:rsidR="002C6235" w:rsidRPr="00626135" w14:paraId="2A303537" w14:textId="77777777" w:rsidTr="6A810A92">
        <w:trPr>
          <w:cantSplit/>
          <w:trHeight w:val="813"/>
        </w:trPr>
        <w:tc>
          <w:tcPr>
            <w:tcW w:w="10164" w:type="dxa"/>
            <w:gridSpan w:val="5"/>
          </w:tcPr>
          <w:p w14:paraId="1DFF2012" w14:textId="59CA441B" w:rsidR="000E553D" w:rsidRDefault="007B07E2" w:rsidP="00553CB6">
            <w:pPr>
              <w:pStyle w:val="CovFormText"/>
              <w:rPr>
                <w:rFonts w:cs="Arial"/>
                <w:szCs w:val="18"/>
              </w:rPr>
            </w:pPr>
            <w:r>
              <w:rPr>
                <w:rFonts w:cs="Arial"/>
                <w:szCs w:val="18"/>
              </w:rPr>
              <w:t>The project will:</w:t>
            </w:r>
            <w:r>
              <w:rPr>
                <w:rFonts w:cs="Arial"/>
                <w:szCs w:val="18"/>
              </w:rPr>
              <w:br/>
              <w:t xml:space="preserve">     </w:t>
            </w:r>
            <w:r w:rsidR="00554AAB">
              <w:rPr>
                <w:rFonts w:cs="Arial"/>
                <w:szCs w:val="18"/>
              </w:rPr>
              <w:t>Deliver a functioning website</w:t>
            </w:r>
          </w:p>
          <w:p w14:paraId="3B1DBB78" w14:textId="5C83A532" w:rsidR="00BC3234" w:rsidRDefault="00554AAB" w:rsidP="00553CB6">
            <w:pPr>
              <w:pStyle w:val="CovFormText"/>
              <w:rPr>
                <w:rFonts w:cs="Arial"/>
                <w:szCs w:val="18"/>
              </w:rPr>
            </w:pPr>
            <w:r>
              <w:rPr>
                <w:rFonts w:cs="Arial"/>
                <w:szCs w:val="18"/>
              </w:rPr>
              <w:t xml:space="preserve">     </w:t>
            </w:r>
            <w:r w:rsidR="004305B2">
              <w:rPr>
                <w:rFonts w:cs="Arial"/>
                <w:szCs w:val="18"/>
              </w:rPr>
              <w:t>Probably use a</w:t>
            </w:r>
            <w:r w:rsidR="00E61EC5">
              <w:rPr>
                <w:rFonts w:cs="Arial"/>
                <w:szCs w:val="18"/>
              </w:rPr>
              <w:t xml:space="preserve"> </w:t>
            </w:r>
            <w:r w:rsidR="00BC3234">
              <w:rPr>
                <w:rFonts w:cs="Arial"/>
                <w:szCs w:val="18"/>
              </w:rPr>
              <w:t>site builder library</w:t>
            </w:r>
          </w:p>
          <w:p w14:paraId="3A8D5527" w14:textId="66F336FE" w:rsidR="00EC3353" w:rsidRDefault="00EC3353" w:rsidP="00553CB6">
            <w:pPr>
              <w:pStyle w:val="CovFormText"/>
              <w:rPr>
                <w:rFonts w:cs="Arial"/>
                <w:szCs w:val="18"/>
              </w:rPr>
            </w:pPr>
            <w:r>
              <w:rPr>
                <w:rFonts w:cs="Arial"/>
                <w:szCs w:val="18"/>
              </w:rPr>
              <w:t xml:space="preserve">     Provide a full menu of Happy Garden</w:t>
            </w:r>
          </w:p>
          <w:p w14:paraId="3D8C1F41" w14:textId="4305148B" w:rsidR="00EC3353" w:rsidRDefault="00EC3353" w:rsidP="00553CB6">
            <w:pPr>
              <w:pStyle w:val="CovFormText"/>
              <w:rPr>
                <w:rFonts w:cs="Arial"/>
                <w:szCs w:val="18"/>
              </w:rPr>
            </w:pPr>
            <w:r>
              <w:rPr>
                <w:rFonts w:cs="Arial"/>
                <w:szCs w:val="18"/>
              </w:rPr>
              <w:t xml:space="preserve">     Suggest places to host the website</w:t>
            </w:r>
          </w:p>
          <w:p w14:paraId="68F5D745" w14:textId="10D79919" w:rsidR="002E3267" w:rsidRDefault="002E3267" w:rsidP="00553CB6">
            <w:pPr>
              <w:pStyle w:val="CovFormText"/>
              <w:rPr>
                <w:rFonts w:cs="Arial"/>
                <w:szCs w:val="18"/>
              </w:rPr>
            </w:pPr>
            <w:r>
              <w:rPr>
                <w:rFonts w:cs="Arial"/>
                <w:szCs w:val="18"/>
              </w:rPr>
              <w:t>The project will NOT:</w:t>
            </w:r>
          </w:p>
          <w:p w14:paraId="33E34CC4" w14:textId="323064BC" w:rsidR="002E3267" w:rsidRDefault="002E3267" w:rsidP="00553CB6">
            <w:pPr>
              <w:pStyle w:val="CovFormText"/>
              <w:rPr>
                <w:rFonts w:cs="Arial"/>
              </w:rPr>
            </w:pPr>
            <w:r w:rsidRPr="7CCFF872">
              <w:rPr>
                <w:rFonts w:cs="Arial"/>
              </w:rPr>
              <w:t xml:space="preserve">     Focus on advanced </w:t>
            </w:r>
            <w:r w:rsidR="7CCFF872" w:rsidRPr="7CCFF872">
              <w:rPr>
                <w:rFonts w:cs="Arial"/>
              </w:rPr>
              <w:t>JavaScript</w:t>
            </w:r>
          </w:p>
          <w:p w14:paraId="57D69108" w14:textId="68F31256" w:rsidR="002E3267" w:rsidRDefault="002E3267" w:rsidP="00553CB6">
            <w:pPr>
              <w:pStyle w:val="CovFormText"/>
              <w:rPr>
                <w:rFonts w:cs="Arial"/>
                <w:szCs w:val="18"/>
              </w:rPr>
            </w:pPr>
            <w:r>
              <w:rPr>
                <w:rFonts w:cs="Arial"/>
                <w:szCs w:val="18"/>
              </w:rPr>
              <w:t xml:space="preserve">     Be built completely from scratch</w:t>
            </w:r>
          </w:p>
          <w:p w14:paraId="138009EB" w14:textId="7FE0C28F" w:rsidR="002E3267" w:rsidRDefault="002E3267" w:rsidP="00553CB6">
            <w:pPr>
              <w:pStyle w:val="CovFormText"/>
              <w:rPr>
                <w:rFonts w:cs="Arial"/>
                <w:szCs w:val="18"/>
              </w:rPr>
            </w:pPr>
            <w:r>
              <w:rPr>
                <w:rFonts w:cs="Arial"/>
                <w:szCs w:val="18"/>
              </w:rPr>
              <w:t xml:space="preserve">     Implemen</w:t>
            </w:r>
            <w:r w:rsidR="00EC3353">
              <w:rPr>
                <w:rFonts w:cs="Arial"/>
                <w:szCs w:val="18"/>
              </w:rPr>
              <w:t>t billing and remote orders</w:t>
            </w:r>
          </w:p>
          <w:p w14:paraId="181BC06D" w14:textId="6CC6E53B" w:rsidR="00553CB6" w:rsidRPr="00626135" w:rsidRDefault="00EC3353" w:rsidP="24A46E3E">
            <w:pPr>
              <w:pStyle w:val="CovFormText"/>
              <w:rPr>
                <w:rFonts w:cs="Arial"/>
              </w:rPr>
            </w:pPr>
            <w:r w:rsidRPr="24A46E3E">
              <w:rPr>
                <w:rFonts w:cs="Arial"/>
              </w:rPr>
              <w:t xml:space="preserve">     Host the website or pay for hosting</w:t>
            </w:r>
          </w:p>
          <w:p w14:paraId="04722633" w14:textId="6C6F804A" w:rsidR="00553CB6" w:rsidRPr="00626135" w:rsidRDefault="00553CB6" w:rsidP="00553CB6">
            <w:pPr>
              <w:pStyle w:val="CovFormText"/>
              <w:rPr>
                <w:rFonts w:cs="Arial"/>
              </w:rPr>
            </w:pPr>
          </w:p>
        </w:tc>
      </w:tr>
      <w:tr w:rsidR="00007FF0" w:rsidRPr="00626135" w14:paraId="53461876" w14:textId="77777777" w:rsidTr="6A810A92">
        <w:trPr>
          <w:cantSplit/>
        </w:trPr>
        <w:tc>
          <w:tcPr>
            <w:tcW w:w="10164" w:type="dxa"/>
            <w:gridSpan w:val="5"/>
            <w:shd w:val="clear" w:color="auto" w:fill="FFFFFF" w:themeFill="background1"/>
          </w:tcPr>
          <w:p w14:paraId="16764BC9" w14:textId="77777777" w:rsidR="00AE2883" w:rsidRPr="00F81555" w:rsidRDefault="00AE2883">
            <w:pPr>
              <w:keepNext/>
              <w:keepLines/>
              <w:spacing w:before="240"/>
              <w:rPr>
                <w:rFonts w:cs="Arial"/>
                <w:i/>
                <w:sz w:val="18"/>
                <w:szCs w:val="18"/>
              </w:rPr>
            </w:pPr>
            <w:r w:rsidRPr="008F4DDB">
              <w:rPr>
                <w:rFonts w:cs="Arial"/>
                <w:b/>
                <w:color w:val="0070C0"/>
                <w:sz w:val="18"/>
                <w:szCs w:val="18"/>
              </w:rPr>
              <w:lastRenderedPageBreak/>
              <w:t>Project Milestones</w:t>
            </w:r>
            <w:r w:rsidRPr="00626135">
              <w:rPr>
                <w:rFonts w:cs="Arial"/>
                <w:sz w:val="18"/>
                <w:szCs w:val="18"/>
              </w:rPr>
              <w:t xml:space="preserve"> </w:t>
            </w:r>
            <w:r w:rsidRPr="00C82B44">
              <w:rPr>
                <w:rFonts w:cs="Arial"/>
                <w:i/>
                <w:sz w:val="16"/>
                <w:szCs w:val="16"/>
              </w:rPr>
              <w:t>Propose</w:t>
            </w:r>
            <w:r w:rsidR="00F81555" w:rsidRPr="00C82B44">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002C6235" w:rsidRPr="00626135" w14:paraId="469CEDF0" w14:textId="77777777" w:rsidTr="6A810A92">
        <w:trPr>
          <w:cantSplit/>
        </w:trPr>
        <w:tc>
          <w:tcPr>
            <w:tcW w:w="10164" w:type="dxa"/>
            <w:gridSpan w:val="5"/>
          </w:tcPr>
          <w:p w14:paraId="43255AC8" w14:textId="37A01639" w:rsidR="00992AAC" w:rsidRPr="00E5289A" w:rsidRDefault="004709DC" w:rsidP="00553CB6">
            <w:pPr>
              <w:pStyle w:val="CovFormText"/>
              <w:rPr>
                <w:rFonts w:cs="Arial"/>
                <w:color w:val="000000" w:themeColor="text1"/>
              </w:rPr>
            </w:pPr>
            <w:r w:rsidRPr="7CF102C2">
              <w:rPr>
                <w:rFonts w:cs="Arial"/>
                <w:color w:val="000000" w:themeColor="text1"/>
              </w:rPr>
              <w:t>Feb 29</w:t>
            </w:r>
            <w:r w:rsidRPr="7CF102C2">
              <w:rPr>
                <w:rFonts w:cs="Arial"/>
                <w:color w:val="000000" w:themeColor="text1"/>
                <w:vertAlign w:val="superscript"/>
              </w:rPr>
              <w:t>th</w:t>
            </w:r>
            <w:r w:rsidRPr="7CF102C2">
              <w:rPr>
                <w:rFonts w:cs="Arial"/>
                <w:color w:val="000000" w:themeColor="text1"/>
              </w:rPr>
              <w:t xml:space="preserve"> – Decide on a site builder framework</w:t>
            </w:r>
            <w:r w:rsidR="004B4EB9" w:rsidRPr="7CF102C2">
              <w:rPr>
                <w:rFonts w:cs="Arial"/>
                <w:color w:val="000000" w:themeColor="text1"/>
              </w:rPr>
              <w:t xml:space="preserve"> - $</w:t>
            </w:r>
            <w:r w:rsidR="7CF102C2" w:rsidRPr="7CF102C2">
              <w:rPr>
                <w:rFonts w:cs="Arial"/>
                <w:color w:val="000000" w:themeColor="text1"/>
              </w:rPr>
              <w:t>1,500</w:t>
            </w:r>
          </w:p>
          <w:p w14:paraId="312D33F5" w14:textId="52F30A79" w:rsidR="0049092C" w:rsidRPr="00E5289A" w:rsidRDefault="0049092C" w:rsidP="00553CB6">
            <w:pPr>
              <w:pStyle w:val="CovFormText"/>
              <w:rPr>
                <w:rFonts w:cs="Arial"/>
                <w:color w:val="000000" w:themeColor="text1"/>
              </w:rPr>
            </w:pPr>
            <w:r w:rsidRPr="7CF102C2">
              <w:rPr>
                <w:rFonts w:cs="Arial"/>
                <w:color w:val="000000" w:themeColor="text1"/>
              </w:rPr>
              <w:t>March 15</w:t>
            </w:r>
            <w:r w:rsidRPr="7CF102C2">
              <w:rPr>
                <w:rFonts w:cs="Arial"/>
                <w:color w:val="000000" w:themeColor="text1"/>
                <w:vertAlign w:val="superscript"/>
              </w:rPr>
              <w:t>th</w:t>
            </w:r>
            <w:r w:rsidRPr="7CF102C2">
              <w:rPr>
                <w:rFonts w:cs="Arial"/>
                <w:color w:val="000000" w:themeColor="text1"/>
              </w:rPr>
              <w:t xml:space="preserve"> – Learn enough of said framework to begin building basic layouts - $</w:t>
            </w:r>
            <w:r w:rsidR="7CF102C2" w:rsidRPr="7CF102C2">
              <w:rPr>
                <w:rFonts w:cs="Arial"/>
                <w:color w:val="000000" w:themeColor="text1"/>
              </w:rPr>
              <w:t>500</w:t>
            </w:r>
          </w:p>
          <w:p w14:paraId="61440913" w14:textId="09E9189A" w:rsidR="0049092C" w:rsidRPr="00E5289A" w:rsidRDefault="0049092C" w:rsidP="00553CB6">
            <w:pPr>
              <w:pStyle w:val="CovFormText"/>
              <w:rPr>
                <w:rFonts w:cs="Arial"/>
                <w:color w:val="000000" w:themeColor="text1"/>
              </w:rPr>
            </w:pPr>
            <w:r w:rsidRPr="7CF102C2">
              <w:rPr>
                <w:rFonts w:cs="Arial"/>
                <w:color w:val="000000" w:themeColor="text1"/>
              </w:rPr>
              <w:t xml:space="preserve">March </w:t>
            </w:r>
            <w:r w:rsidR="00A02C65" w:rsidRPr="7CF102C2">
              <w:rPr>
                <w:rFonts w:cs="Arial"/>
                <w:color w:val="000000" w:themeColor="text1"/>
              </w:rPr>
              <w:t>29</w:t>
            </w:r>
            <w:r w:rsidR="00A02C65" w:rsidRPr="7CF102C2">
              <w:rPr>
                <w:rFonts w:cs="Arial"/>
                <w:color w:val="000000" w:themeColor="text1"/>
                <w:vertAlign w:val="superscript"/>
              </w:rPr>
              <w:t>th</w:t>
            </w:r>
            <w:r w:rsidR="00A02C65" w:rsidRPr="7CF102C2">
              <w:rPr>
                <w:rFonts w:cs="Arial"/>
                <w:color w:val="000000" w:themeColor="text1"/>
              </w:rPr>
              <w:t xml:space="preserve"> – Have the basic layouts and site structure / navigation completed - $</w:t>
            </w:r>
            <w:r w:rsidR="7CF102C2" w:rsidRPr="7CF102C2">
              <w:rPr>
                <w:rFonts w:cs="Arial"/>
                <w:color w:val="000000" w:themeColor="text1"/>
              </w:rPr>
              <w:t>2,000</w:t>
            </w:r>
          </w:p>
          <w:p w14:paraId="6DF837B7" w14:textId="563A31D2" w:rsidR="0049092C" w:rsidRPr="00E5289A" w:rsidRDefault="006026EB" w:rsidP="00553CB6">
            <w:pPr>
              <w:pStyle w:val="CovFormText"/>
              <w:rPr>
                <w:rFonts w:cs="Arial"/>
                <w:color w:val="000000" w:themeColor="text1"/>
              </w:rPr>
            </w:pPr>
            <w:r w:rsidRPr="7CF102C2">
              <w:rPr>
                <w:rFonts w:cs="Arial"/>
                <w:color w:val="000000" w:themeColor="text1"/>
              </w:rPr>
              <w:t>April 1</w:t>
            </w:r>
            <w:r w:rsidRPr="7CF102C2">
              <w:rPr>
                <w:rFonts w:cs="Arial"/>
                <w:color w:val="000000" w:themeColor="text1"/>
                <w:vertAlign w:val="superscript"/>
              </w:rPr>
              <w:t>st</w:t>
            </w:r>
            <w:r w:rsidRPr="7CF102C2">
              <w:rPr>
                <w:rFonts w:cs="Arial"/>
                <w:color w:val="000000" w:themeColor="text1"/>
              </w:rPr>
              <w:t xml:space="preserve"> – </w:t>
            </w:r>
            <w:r w:rsidR="004E126E" w:rsidRPr="7CF102C2">
              <w:rPr>
                <w:rFonts w:cs="Arial"/>
                <w:color w:val="000000" w:themeColor="text1"/>
              </w:rPr>
              <w:t>Convince</w:t>
            </w:r>
            <w:r w:rsidRPr="7CF102C2">
              <w:rPr>
                <w:rFonts w:cs="Arial"/>
                <w:color w:val="000000" w:themeColor="text1"/>
              </w:rPr>
              <w:t xml:space="preserve"> Happy Garden to provide information</w:t>
            </w:r>
            <w:r w:rsidR="004E126E" w:rsidRPr="7CF102C2">
              <w:rPr>
                <w:rFonts w:cs="Arial"/>
                <w:color w:val="000000" w:themeColor="text1"/>
              </w:rPr>
              <w:t xml:space="preserve"> and maybe show them the site so far - $</w:t>
            </w:r>
            <w:r w:rsidR="7CF102C2" w:rsidRPr="7CF102C2">
              <w:rPr>
                <w:rFonts w:cs="Arial"/>
                <w:color w:val="000000" w:themeColor="text1"/>
              </w:rPr>
              <w:t>50-100</w:t>
            </w:r>
          </w:p>
          <w:p w14:paraId="3B821562" w14:textId="7A1773F7" w:rsidR="00553CB6" w:rsidRDefault="00F42CFA" w:rsidP="00553CB6">
            <w:pPr>
              <w:pStyle w:val="CovFormText"/>
              <w:rPr>
                <w:rFonts w:cs="Arial"/>
                <w:color w:val="000000" w:themeColor="text1"/>
              </w:rPr>
            </w:pPr>
            <w:r w:rsidRPr="7CF102C2">
              <w:rPr>
                <w:rFonts w:cs="Arial"/>
                <w:color w:val="000000" w:themeColor="text1"/>
              </w:rPr>
              <w:t>April 15</w:t>
            </w:r>
            <w:r w:rsidRPr="7CF102C2">
              <w:rPr>
                <w:rFonts w:cs="Arial"/>
                <w:color w:val="000000" w:themeColor="text1"/>
                <w:vertAlign w:val="superscript"/>
              </w:rPr>
              <w:t>th</w:t>
            </w:r>
            <w:r w:rsidRPr="7CF102C2">
              <w:rPr>
                <w:rFonts w:cs="Arial"/>
                <w:color w:val="000000" w:themeColor="text1"/>
              </w:rPr>
              <w:t xml:space="preserve"> – Have a functioning website that contains relevant information or placeholders - $</w:t>
            </w:r>
            <w:r w:rsidR="7CF102C2" w:rsidRPr="7CF102C2">
              <w:rPr>
                <w:rFonts w:cs="Arial"/>
                <w:color w:val="000000" w:themeColor="text1"/>
              </w:rPr>
              <w:t>3,500</w:t>
            </w:r>
          </w:p>
          <w:p w14:paraId="200193D9" w14:textId="50250508" w:rsidR="00F42CFA" w:rsidRDefault="00F42CFA" w:rsidP="00553CB6">
            <w:pPr>
              <w:pStyle w:val="CovFormText"/>
              <w:rPr>
                <w:rFonts w:cs="Arial"/>
                <w:color w:val="000000" w:themeColor="text1"/>
              </w:rPr>
            </w:pPr>
            <w:r w:rsidRPr="7CF102C2">
              <w:rPr>
                <w:rFonts w:cs="Arial"/>
                <w:color w:val="000000" w:themeColor="text1"/>
              </w:rPr>
              <w:t xml:space="preserve">April </w:t>
            </w:r>
            <w:r w:rsidR="00D37140" w:rsidRPr="7CF102C2">
              <w:rPr>
                <w:rFonts w:cs="Arial"/>
                <w:color w:val="000000" w:themeColor="text1"/>
              </w:rPr>
              <w:t>20</w:t>
            </w:r>
            <w:r w:rsidR="00D37140" w:rsidRPr="7CF102C2">
              <w:rPr>
                <w:rFonts w:cs="Arial"/>
                <w:color w:val="000000" w:themeColor="text1"/>
                <w:vertAlign w:val="superscript"/>
              </w:rPr>
              <w:t xml:space="preserve">th </w:t>
            </w:r>
            <w:r w:rsidR="00D37140" w:rsidRPr="7CF102C2">
              <w:rPr>
                <w:rFonts w:cs="Arial"/>
                <w:color w:val="000000" w:themeColor="text1"/>
              </w:rPr>
              <w:t>– Fix all security and/or plugin issues - $</w:t>
            </w:r>
            <w:r w:rsidR="7CF102C2" w:rsidRPr="7CF102C2">
              <w:rPr>
                <w:rFonts w:cs="Arial"/>
                <w:color w:val="000000" w:themeColor="text1"/>
              </w:rPr>
              <w:t>1,000</w:t>
            </w:r>
          </w:p>
          <w:p w14:paraId="158F9F11" w14:textId="472D3D60" w:rsidR="00D37140" w:rsidRDefault="00D37140" w:rsidP="00553CB6">
            <w:pPr>
              <w:pStyle w:val="CovFormText"/>
              <w:rPr>
                <w:rFonts w:cs="Arial"/>
                <w:color w:val="000000" w:themeColor="text1"/>
              </w:rPr>
            </w:pPr>
            <w:r w:rsidRPr="7CF102C2">
              <w:rPr>
                <w:rFonts w:cs="Arial"/>
                <w:color w:val="000000" w:themeColor="text1"/>
              </w:rPr>
              <w:t>April 30</w:t>
            </w:r>
            <w:r w:rsidRPr="7CF102C2">
              <w:rPr>
                <w:rFonts w:cs="Arial"/>
                <w:color w:val="000000" w:themeColor="text1"/>
                <w:vertAlign w:val="superscript"/>
              </w:rPr>
              <w:t>th</w:t>
            </w:r>
            <w:r w:rsidRPr="7CF102C2">
              <w:rPr>
                <w:rFonts w:cs="Arial"/>
                <w:color w:val="000000" w:themeColor="text1"/>
              </w:rPr>
              <w:t xml:space="preserve"> – </w:t>
            </w:r>
            <w:r w:rsidR="00552EA6" w:rsidRPr="7CF102C2">
              <w:rPr>
                <w:rFonts w:cs="Arial"/>
                <w:color w:val="000000" w:themeColor="text1"/>
              </w:rPr>
              <w:t>Convince either the school, or Happy Garden to pay for site hosting</w:t>
            </w:r>
            <w:r w:rsidR="00987A69" w:rsidRPr="7CF102C2">
              <w:rPr>
                <w:rFonts w:cs="Arial"/>
                <w:color w:val="000000" w:themeColor="text1"/>
              </w:rPr>
              <w:t xml:space="preserve"> - $</w:t>
            </w:r>
            <w:r w:rsidR="7CF102C2" w:rsidRPr="7CF102C2">
              <w:rPr>
                <w:rFonts w:cs="Arial"/>
                <w:color w:val="000000" w:themeColor="text1"/>
              </w:rPr>
              <w:t>150</w:t>
            </w:r>
          </w:p>
          <w:p w14:paraId="0B18846D" w14:textId="294087F4" w:rsidR="00987A69" w:rsidRPr="00E5289A" w:rsidRDefault="00987A69" w:rsidP="00553CB6">
            <w:pPr>
              <w:pStyle w:val="CovFormText"/>
              <w:rPr>
                <w:rFonts w:cs="Arial"/>
                <w:color w:val="000000" w:themeColor="text1"/>
              </w:rPr>
            </w:pPr>
            <w:r w:rsidRPr="7CF102C2">
              <w:rPr>
                <w:rFonts w:cs="Arial"/>
                <w:color w:val="000000" w:themeColor="text1"/>
              </w:rPr>
              <w:t>May 1</w:t>
            </w:r>
            <w:r w:rsidRPr="7CF102C2">
              <w:rPr>
                <w:rFonts w:cs="Arial"/>
                <w:color w:val="000000" w:themeColor="text1"/>
                <w:vertAlign w:val="superscript"/>
              </w:rPr>
              <w:t>st</w:t>
            </w:r>
            <w:r w:rsidRPr="7CF102C2">
              <w:rPr>
                <w:rFonts w:cs="Arial"/>
                <w:color w:val="000000" w:themeColor="text1"/>
              </w:rPr>
              <w:t xml:space="preserve"> – If no one will pay to host the site, host it locally</w:t>
            </w:r>
            <w:r w:rsidR="007709C4" w:rsidRPr="7CF102C2">
              <w:rPr>
                <w:rFonts w:cs="Arial"/>
                <w:color w:val="000000" w:themeColor="text1"/>
              </w:rPr>
              <w:t xml:space="preserve"> as a demo</w:t>
            </w:r>
            <w:r w:rsidRPr="7CF102C2">
              <w:rPr>
                <w:rFonts w:cs="Arial"/>
                <w:color w:val="000000" w:themeColor="text1"/>
              </w:rPr>
              <w:t>.</w:t>
            </w:r>
            <w:r w:rsidR="007709C4" w:rsidRPr="7CF102C2">
              <w:rPr>
                <w:rFonts w:cs="Arial"/>
                <w:color w:val="000000" w:themeColor="text1"/>
              </w:rPr>
              <w:t xml:space="preserve"> - $</w:t>
            </w:r>
            <w:r w:rsidR="7CF102C2" w:rsidRPr="7CF102C2">
              <w:rPr>
                <w:rFonts w:cs="Arial"/>
                <w:color w:val="000000" w:themeColor="text1"/>
              </w:rPr>
              <w:t>120</w:t>
            </w:r>
          </w:p>
        </w:tc>
      </w:tr>
      <w:tr w:rsidR="00007FF0" w:rsidRPr="00626135" w14:paraId="5A8BB9E0" w14:textId="77777777" w:rsidTr="6A810A92">
        <w:trPr>
          <w:cantSplit/>
        </w:trPr>
        <w:tc>
          <w:tcPr>
            <w:tcW w:w="10164" w:type="dxa"/>
            <w:gridSpan w:val="5"/>
            <w:shd w:val="clear" w:color="auto" w:fill="FFFFFF" w:themeFill="background1"/>
          </w:tcPr>
          <w:p w14:paraId="0D60EDB4" w14:textId="77777777" w:rsidR="00AE2883" w:rsidRPr="00626135" w:rsidRDefault="00AE2883">
            <w:pPr>
              <w:keepNext/>
              <w:keepLines/>
              <w:spacing w:before="240"/>
              <w:rPr>
                <w:rFonts w:cs="Arial"/>
                <w:b/>
                <w:sz w:val="18"/>
                <w:szCs w:val="18"/>
              </w:rPr>
            </w:pPr>
            <w:r w:rsidRPr="008F4DDB">
              <w:rPr>
                <w:rFonts w:cs="Arial"/>
                <w:b/>
                <w:color w:val="0070C0"/>
                <w:sz w:val="18"/>
                <w:szCs w:val="18"/>
              </w:rPr>
              <w:t>Major Known Risks (including significant Assumptions)</w:t>
            </w:r>
            <w:r w:rsidRPr="008F4DDB">
              <w:rPr>
                <w:rFonts w:cs="Arial"/>
                <w:color w:val="0070C0"/>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002C6235" w:rsidRPr="00626135" w14:paraId="67A9FF29" w14:textId="77777777" w:rsidTr="6A810A92">
        <w:trPr>
          <w:cantSplit/>
          <w:trHeight w:val="1470"/>
        </w:trPr>
        <w:tc>
          <w:tcPr>
            <w:tcW w:w="10164" w:type="dxa"/>
            <w:gridSpan w:val="5"/>
          </w:tcPr>
          <w:tbl>
            <w:tblPr>
              <w:tblW w:w="9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3"/>
              <w:gridCol w:w="4934"/>
            </w:tblGrid>
            <w:tr w:rsidR="00103BB3" w:rsidRPr="00DA4D6B" w14:paraId="3BC5687E" w14:textId="77777777" w:rsidTr="00186765">
              <w:tc>
                <w:tcPr>
                  <w:tcW w:w="5043" w:type="dxa"/>
                  <w:shd w:val="clear" w:color="auto" w:fill="0070C0"/>
                </w:tcPr>
                <w:p w14:paraId="3D66BC03" w14:textId="77777777" w:rsidR="00103BB3" w:rsidRPr="00DA4D6B" w:rsidRDefault="00103BB3">
                  <w:pPr>
                    <w:pStyle w:val="CovFormText"/>
                    <w:rPr>
                      <w:rFonts w:cs="Arial"/>
                      <w:b/>
                      <w:szCs w:val="18"/>
                    </w:rPr>
                  </w:pPr>
                  <w:r w:rsidRPr="00DA4D6B">
                    <w:rPr>
                      <w:rFonts w:cs="Arial"/>
                      <w:b/>
                      <w:szCs w:val="18"/>
                    </w:rPr>
                    <w:t xml:space="preserve">Risk </w:t>
                  </w:r>
                </w:p>
              </w:tc>
              <w:tc>
                <w:tcPr>
                  <w:tcW w:w="4934" w:type="dxa"/>
                  <w:shd w:val="clear" w:color="auto" w:fill="0070C0"/>
                </w:tcPr>
                <w:p w14:paraId="29479FAD" w14:textId="77777777" w:rsidR="00103BB3" w:rsidRPr="00DA4D6B" w:rsidRDefault="00103BB3">
                  <w:pPr>
                    <w:pStyle w:val="CovFormText"/>
                    <w:rPr>
                      <w:rFonts w:cs="Arial"/>
                      <w:b/>
                      <w:szCs w:val="18"/>
                    </w:rPr>
                  </w:pPr>
                  <w:r w:rsidRPr="00DA4D6B">
                    <w:rPr>
                      <w:rFonts w:cs="Arial"/>
                      <w:b/>
                      <w:szCs w:val="18"/>
                    </w:rPr>
                    <w:t>Risk Rating (Hi, Med, Lo)</w:t>
                  </w:r>
                </w:p>
              </w:tc>
            </w:tr>
            <w:tr w:rsidR="00103BB3" w:rsidRPr="00DA4D6B" w14:paraId="5B9BA236" w14:textId="77777777" w:rsidTr="00186765">
              <w:tc>
                <w:tcPr>
                  <w:tcW w:w="5043" w:type="dxa"/>
                </w:tcPr>
                <w:p w14:paraId="1F468FE7" w14:textId="0361750B" w:rsidR="00103BB3" w:rsidRPr="00DA4D6B" w:rsidRDefault="7CB193AF">
                  <w:pPr>
                    <w:pStyle w:val="CovFormText"/>
                    <w:rPr>
                      <w:rFonts w:cs="Arial"/>
                    </w:rPr>
                  </w:pPr>
                  <w:r w:rsidRPr="7CB193AF">
                    <w:rPr>
                      <w:rFonts w:cs="Arial"/>
                    </w:rPr>
                    <w:t>Security/Cyber Security Issues</w:t>
                  </w:r>
                </w:p>
              </w:tc>
              <w:tc>
                <w:tcPr>
                  <w:tcW w:w="4934" w:type="dxa"/>
                </w:tcPr>
                <w:p w14:paraId="710B5A7F" w14:textId="34C54E01" w:rsidR="00103BB3" w:rsidRPr="00DA4D6B" w:rsidRDefault="7CB193AF">
                  <w:pPr>
                    <w:pStyle w:val="CovFormText"/>
                    <w:rPr>
                      <w:rFonts w:cs="Arial"/>
                    </w:rPr>
                  </w:pPr>
                  <w:r w:rsidRPr="7CB193AF">
                    <w:rPr>
                      <w:rFonts w:cs="Arial"/>
                    </w:rPr>
                    <w:t>Risk Level “High”</w:t>
                  </w:r>
                </w:p>
              </w:tc>
            </w:tr>
            <w:tr w:rsidR="00103BB3" w:rsidRPr="00DA4D6B" w14:paraId="3BCA5FE6" w14:textId="77777777" w:rsidTr="00186765">
              <w:tc>
                <w:tcPr>
                  <w:tcW w:w="5043" w:type="dxa"/>
                </w:tcPr>
                <w:p w14:paraId="7CAAD6FE" w14:textId="1EE8F521" w:rsidR="00A7368D" w:rsidRPr="00DA4D6B" w:rsidRDefault="7CB193AF">
                  <w:pPr>
                    <w:pStyle w:val="CovFormText"/>
                    <w:rPr>
                      <w:rFonts w:cs="Arial"/>
                    </w:rPr>
                  </w:pPr>
                  <w:r w:rsidRPr="7CB193AF">
                    <w:rPr>
                      <w:rFonts w:cs="Arial"/>
                    </w:rPr>
                    <w:t xml:space="preserve">Poor </w:t>
                  </w:r>
                  <w:r w:rsidR="76FA4C0C" w:rsidRPr="76FA4C0C">
                    <w:rPr>
                      <w:rFonts w:cs="Arial"/>
                    </w:rPr>
                    <w:t>Design</w:t>
                  </w:r>
                  <w:r w:rsidRPr="7CB193AF">
                    <w:rPr>
                      <w:rFonts w:cs="Arial"/>
                    </w:rPr>
                    <w:t xml:space="preserve">/User Proficiency </w:t>
                  </w:r>
                </w:p>
              </w:tc>
              <w:tc>
                <w:tcPr>
                  <w:tcW w:w="4934" w:type="dxa"/>
                </w:tcPr>
                <w:p w14:paraId="4106C543" w14:textId="6C087C32" w:rsidR="00103BB3" w:rsidRPr="00DA4D6B" w:rsidRDefault="7CB193AF">
                  <w:pPr>
                    <w:pStyle w:val="CovFormText"/>
                    <w:rPr>
                      <w:rFonts w:cs="Arial"/>
                    </w:rPr>
                  </w:pPr>
                  <w:r w:rsidRPr="7CB193AF">
                    <w:rPr>
                      <w:rFonts w:cs="Arial"/>
                    </w:rPr>
                    <w:t>Risk Level “High”</w:t>
                  </w:r>
                </w:p>
              </w:tc>
            </w:tr>
            <w:tr w:rsidR="00025C4A" w:rsidRPr="00DA4D6B" w14:paraId="40EE7BEA" w14:textId="77777777" w:rsidTr="00186765">
              <w:tc>
                <w:tcPr>
                  <w:tcW w:w="5043" w:type="dxa"/>
                </w:tcPr>
                <w:p w14:paraId="5DCDDC1C" w14:textId="31F815C7" w:rsidR="00025C4A" w:rsidRPr="00DA4D6B" w:rsidRDefault="7CB193AF">
                  <w:pPr>
                    <w:pStyle w:val="CovFormText"/>
                    <w:rPr>
                      <w:rFonts w:cs="Arial"/>
                    </w:rPr>
                  </w:pPr>
                  <w:r w:rsidRPr="7CB193AF">
                    <w:rPr>
                      <w:rFonts w:cs="Arial"/>
                    </w:rPr>
                    <w:t>Getting the needed Information form Happy Garden</w:t>
                  </w:r>
                </w:p>
              </w:tc>
              <w:tc>
                <w:tcPr>
                  <w:tcW w:w="4934" w:type="dxa"/>
                </w:tcPr>
                <w:p w14:paraId="3D820B0B" w14:textId="5635BD91" w:rsidR="00025C4A" w:rsidRPr="00DA4D6B" w:rsidRDefault="7CB193AF">
                  <w:pPr>
                    <w:pStyle w:val="CovFormText"/>
                    <w:rPr>
                      <w:rFonts w:cs="Arial"/>
                    </w:rPr>
                  </w:pPr>
                  <w:r w:rsidRPr="7CB193AF">
                    <w:rPr>
                      <w:rFonts w:cs="Arial"/>
                    </w:rPr>
                    <w:t>Risk Level “</w:t>
                  </w:r>
                  <w:r w:rsidR="31A7CA22" w:rsidRPr="31A7CA22">
                    <w:rPr>
                      <w:rFonts w:cs="Arial"/>
                    </w:rPr>
                    <w:t>High</w:t>
                  </w:r>
                  <w:r w:rsidRPr="7CB193AF">
                    <w:rPr>
                      <w:rFonts w:cs="Arial"/>
                    </w:rPr>
                    <w:t>”</w:t>
                  </w:r>
                </w:p>
              </w:tc>
            </w:tr>
          </w:tbl>
          <w:p w14:paraId="18148E76" w14:textId="77777777" w:rsidR="00F81555" w:rsidRPr="00626135" w:rsidRDefault="00F81555">
            <w:pPr>
              <w:pStyle w:val="CovFormText"/>
              <w:rPr>
                <w:rFonts w:cs="Arial"/>
                <w:szCs w:val="18"/>
              </w:rPr>
            </w:pPr>
          </w:p>
        </w:tc>
      </w:tr>
      <w:tr w:rsidR="00007FF0" w:rsidRPr="00626135" w14:paraId="6B512604" w14:textId="77777777" w:rsidTr="6A810A92">
        <w:trPr>
          <w:cantSplit/>
        </w:trPr>
        <w:tc>
          <w:tcPr>
            <w:tcW w:w="10164" w:type="dxa"/>
            <w:gridSpan w:val="5"/>
            <w:shd w:val="clear" w:color="auto" w:fill="FFFFFF" w:themeFill="background1"/>
          </w:tcPr>
          <w:p w14:paraId="7FAEADDE" w14:textId="77777777" w:rsidR="00AE2883" w:rsidRPr="00626135" w:rsidRDefault="00AE2883">
            <w:pPr>
              <w:keepNext/>
              <w:keepLines/>
              <w:spacing w:before="240"/>
              <w:rPr>
                <w:rFonts w:cs="Arial"/>
                <w:b/>
                <w:sz w:val="18"/>
                <w:szCs w:val="18"/>
              </w:rPr>
            </w:pPr>
            <w:r w:rsidRPr="008F4DDB">
              <w:rPr>
                <w:rFonts w:cs="Arial"/>
                <w:b/>
                <w:color w:val="0070C0"/>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2C6235" w:rsidRPr="00626135" w14:paraId="084426D5" w14:textId="77777777" w:rsidTr="6A810A92">
        <w:trPr>
          <w:cantSplit/>
        </w:trPr>
        <w:tc>
          <w:tcPr>
            <w:tcW w:w="10164" w:type="dxa"/>
            <w:gridSpan w:val="5"/>
          </w:tcPr>
          <w:p w14:paraId="232C57C6" w14:textId="74EF3E43" w:rsidR="005118CF" w:rsidRPr="00B372A2" w:rsidRDefault="00BD7161">
            <w:pPr>
              <w:pStyle w:val="CovFormText"/>
              <w:rPr>
                <w:rFonts w:cs="Arial"/>
                <w:b/>
                <w:bCs/>
                <w:szCs w:val="18"/>
              </w:rPr>
            </w:pPr>
            <w:r w:rsidRPr="00B372A2">
              <w:rPr>
                <w:rFonts w:cs="Arial"/>
                <w:b/>
                <w:bCs/>
                <w:szCs w:val="18"/>
              </w:rPr>
              <w:t>Money</w:t>
            </w:r>
          </w:p>
          <w:p w14:paraId="0CF97FF2" w14:textId="08247E7E" w:rsidR="00BD7161" w:rsidRDefault="00BD7161">
            <w:pPr>
              <w:pStyle w:val="CovFormText"/>
              <w:rPr>
                <w:rFonts w:cs="Arial"/>
              </w:rPr>
            </w:pPr>
            <w:r w:rsidRPr="76FA4C0C">
              <w:rPr>
                <w:rFonts w:cs="Arial"/>
              </w:rPr>
              <w:t xml:space="preserve">     When using site building tools on a project like this, money is the biggest issue. Lots of tools advertise as free, but come with optional purchases to unlock advanced features. </w:t>
            </w:r>
            <w:r w:rsidR="00B22ADF" w:rsidRPr="76FA4C0C">
              <w:rPr>
                <w:rFonts w:cs="Arial"/>
              </w:rPr>
              <w:t>Usually</w:t>
            </w:r>
            <w:r w:rsidR="5E173E82" w:rsidRPr="5E173E82">
              <w:rPr>
                <w:rFonts w:cs="Arial"/>
              </w:rPr>
              <w:t>,</w:t>
            </w:r>
            <w:r w:rsidR="00B22ADF" w:rsidRPr="76FA4C0C">
              <w:rPr>
                <w:rFonts w:cs="Arial"/>
              </w:rPr>
              <w:t xml:space="preserve"> those advanced features are really useful and would be great to have, but we certainly </w:t>
            </w:r>
            <w:r w:rsidR="66A91717" w:rsidRPr="66A91717">
              <w:rPr>
                <w:rFonts w:cs="Arial"/>
              </w:rPr>
              <w:t>are not going</w:t>
            </w:r>
            <w:r w:rsidR="00B22ADF" w:rsidRPr="76FA4C0C">
              <w:rPr>
                <w:rFonts w:cs="Arial"/>
              </w:rPr>
              <w:t xml:space="preserve"> to pay for them.</w:t>
            </w:r>
          </w:p>
          <w:p w14:paraId="7692318D" w14:textId="7885F73D" w:rsidR="00B22ADF" w:rsidRPr="00B372A2" w:rsidRDefault="00B22ADF">
            <w:pPr>
              <w:pStyle w:val="CovFormText"/>
              <w:rPr>
                <w:rFonts w:cs="Arial"/>
                <w:b/>
                <w:bCs/>
                <w:szCs w:val="18"/>
              </w:rPr>
            </w:pPr>
            <w:r w:rsidRPr="00B372A2">
              <w:rPr>
                <w:rFonts w:cs="Arial"/>
                <w:b/>
                <w:bCs/>
                <w:szCs w:val="18"/>
              </w:rPr>
              <w:t>Time</w:t>
            </w:r>
          </w:p>
          <w:p w14:paraId="47F44B32" w14:textId="2268BD66" w:rsidR="0056221B" w:rsidRDefault="00B22ADF">
            <w:pPr>
              <w:pStyle w:val="CovFormText"/>
              <w:rPr>
                <w:rFonts w:cs="Arial"/>
              </w:rPr>
            </w:pPr>
            <w:r w:rsidRPr="66A91717">
              <w:rPr>
                <w:rFonts w:cs="Arial"/>
              </w:rPr>
              <w:t xml:space="preserve">     The biggest </w:t>
            </w:r>
            <w:r w:rsidR="66A91717" w:rsidRPr="66A91717">
              <w:rPr>
                <w:rFonts w:cs="Arial"/>
              </w:rPr>
              <w:t>constraint</w:t>
            </w:r>
            <w:r w:rsidRPr="66A91717">
              <w:rPr>
                <w:rFonts w:cs="Arial"/>
              </w:rPr>
              <w:t xml:space="preserve"> in every project is time</w:t>
            </w:r>
            <w:r w:rsidR="0056221B" w:rsidRPr="66A91717">
              <w:rPr>
                <w:rFonts w:cs="Arial"/>
              </w:rPr>
              <w:t>. No matter how much time is allotted it will never be enough, and we will always have problems that could be solved with more time.</w:t>
            </w:r>
          </w:p>
          <w:p w14:paraId="63000EEB" w14:textId="20F28A3C" w:rsidR="0056221B" w:rsidRPr="00B372A2" w:rsidRDefault="0056221B">
            <w:pPr>
              <w:pStyle w:val="CovFormText"/>
              <w:rPr>
                <w:rFonts w:cs="Arial"/>
                <w:b/>
                <w:bCs/>
                <w:szCs w:val="18"/>
              </w:rPr>
            </w:pPr>
            <w:r w:rsidRPr="00B372A2">
              <w:rPr>
                <w:rFonts w:cs="Arial"/>
                <w:b/>
                <w:bCs/>
                <w:szCs w:val="18"/>
              </w:rPr>
              <w:t>Cooperation</w:t>
            </w:r>
          </w:p>
          <w:p w14:paraId="0ECB5364" w14:textId="6E537F67" w:rsidR="0056221B" w:rsidRDefault="0056221B">
            <w:pPr>
              <w:pStyle w:val="CovFormText"/>
              <w:rPr>
                <w:rFonts w:cs="Arial"/>
                <w:szCs w:val="18"/>
              </w:rPr>
            </w:pPr>
            <w:r>
              <w:rPr>
                <w:rFonts w:cs="Arial"/>
                <w:szCs w:val="18"/>
              </w:rPr>
              <w:t xml:space="preserve">     We have not asked Happy Garden if they wish to participate in this endeavor. We would love for them to provide stable information for us, and pictures of the food would be nice, but if they refuse then we are out of luck.</w:t>
            </w:r>
          </w:p>
          <w:p w14:paraId="77300531" w14:textId="77777777" w:rsidR="00F1160C" w:rsidRPr="00626135" w:rsidRDefault="00F1160C">
            <w:pPr>
              <w:pStyle w:val="CovFormText"/>
              <w:rPr>
                <w:rFonts w:cs="Arial"/>
                <w:szCs w:val="18"/>
              </w:rPr>
            </w:pPr>
          </w:p>
        </w:tc>
      </w:tr>
      <w:tr w:rsidR="00007FF0" w:rsidRPr="00626135" w14:paraId="44693C92" w14:textId="77777777" w:rsidTr="6A810A92">
        <w:trPr>
          <w:cantSplit/>
        </w:trPr>
        <w:tc>
          <w:tcPr>
            <w:tcW w:w="10164" w:type="dxa"/>
            <w:gridSpan w:val="5"/>
            <w:shd w:val="clear" w:color="auto" w:fill="FFFFFF" w:themeFill="background1"/>
          </w:tcPr>
          <w:p w14:paraId="399280F0" w14:textId="77777777" w:rsidR="00AE2883" w:rsidRPr="00626135" w:rsidRDefault="00AE2883">
            <w:pPr>
              <w:keepNext/>
              <w:keepLines/>
              <w:spacing w:before="240"/>
              <w:rPr>
                <w:rFonts w:cs="Arial"/>
                <w:b/>
                <w:sz w:val="18"/>
                <w:szCs w:val="18"/>
              </w:rPr>
            </w:pPr>
            <w:r w:rsidRPr="008F4DDB">
              <w:rPr>
                <w:rFonts w:cs="Arial"/>
                <w:b/>
                <w:color w:val="0070C0"/>
                <w:sz w:val="18"/>
                <w:szCs w:val="18"/>
              </w:rPr>
              <w:t>External Dependencies</w:t>
            </w:r>
            <w:r w:rsidRPr="008F4DDB">
              <w:rPr>
                <w:rFonts w:cs="Arial"/>
                <w:color w:val="0070C0"/>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2C6235" w:rsidRPr="00626135" w14:paraId="0BECC163" w14:textId="77777777" w:rsidTr="6A810A92">
        <w:trPr>
          <w:cantSplit/>
        </w:trPr>
        <w:tc>
          <w:tcPr>
            <w:tcW w:w="10164" w:type="dxa"/>
            <w:gridSpan w:val="5"/>
          </w:tcPr>
          <w:p w14:paraId="4B796A38" w14:textId="41E49DCE" w:rsidR="00F1160C" w:rsidRPr="00626135" w:rsidRDefault="005F17EE">
            <w:pPr>
              <w:pStyle w:val="CovFormText"/>
              <w:rPr>
                <w:rFonts w:cs="Arial"/>
              </w:rPr>
            </w:pPr>
            <w:r w:rsidRPr="66A91717">
              <w:rPr>
                <w:rFonts w:cs="Arial"/>
              </w:rPr>
              <w:t>While</w:t>
            </w:r>
            <w:r w:rsidRPr="66A91717">
              <w:rPr>
                <w:rFonts w:cs="Arial"/>
              </w:rPr>
              <w:t xml:space="preserve"> </w:t>
            </w:r>
            <w:r w:rsidRPr="66A91717">
              <w:rPr>
                <w:rFonts w:cs="Arial"/>
              </w:rPr>
              <w:t>success does not depend on their cooperation, it would be helpful if the staff and/or owners of Happy Garden agreed to provide information and otherwise cooperate. They have not yet been contacted.</w:t>
            </w:r>
          </w:p>
        </w:tc>
      </w:tr>
      <w:tr w:rsidR="00007FF0" w:rsidRPr="00626135" w14:paraId="2F11C307" w14:textId="77777777" w:rsidTr="6A810A92">
        <w:trPr>
          <w:cantSplit/>
          <w:tblHeader/>
        </w:trPr>
        <w:tc>
          <w:tcPr>
            <w:tcW w:w="10164" w:type="dxa"/>
            <w:gridSpan w:val="5"/>
            <w:shd w:val="clear" w:color="auto" w:fill="0070C0"/>
          </w:tcPr>
          <w:p w14:paraId="14C39AAE" w14:textId="77777777" w:rsidR="00F81555" w:rsidRPr="00F81555" w:rsidRDefault="002112B3" w:rsidP="00BD29E7">
            <w:pPr>
              <w:pStyle w:val="Heading3"/>
              <w:rPr>
                <w:rFonts w:cs="Arial"/>
                <w:i/>
                <w:sz w:val="18"/>
                <w:szCs w:val="18"/>
              </w:rPr>
            </w:pPr>
            <w:r>
              <w:rPr>
                <w:rFonts w:cs="Arial"/>
                <w:sz w:val="18"/>
                <w:szCs w:val="18"/>
              </w:rPr>
              <w:t>5</w:t>
            </w:r>
            <w:r w:rsidR="00F81555" w:rsidRPr="0062613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00F81555" w:rsidRPr="0048761C">
              <w:rPr>
                <w:rFonts w:cs="Arial"/>
                <w:b w:val="0"/>
                <w:i/>
                <w:sz w:val="16"/>
                <w:szCs w:val="16"/>
              </w:rPr>
              <w:t xml:space="preserve">(specify how the project manager will communicate to </w:t>
            </w:r>
            <w:r w:rsidR="0048761C" w:rsidRPr="0048761C">
              <w:rPr>
                <w:rFonts w:cs="Arial"/>
                <w:b w:val="0"/>
                <w:i/>
                <w:sz w:val="16"/>
                <w:szCs w:val="16"/>
              </w:rPr>
              <w:t>the Executive Sponsor</w:t>
            </w:r>
            <w:r>
              <w:rPr>
                <w:rFonts w:cs="Arial"/>
                <w:b w:val="0"/>
                <w:i/>
                <w:sz w:val="16"/>
                <w:szCs w:val="16"/>
              </w:rPr>
              <w:t>, Project</w:t>
            </w:r>
            <w:r w:rsidR="00D9730D">
              <w:rPr>
                <w:rFonts w:cs="Arial"/>
                <w:b w:val="0"/>
                <w:i/>
                <w:sz w:val="16"/>
                <w:szCs w:val="16"/>
              </w:rPr>
              <w:t xml:space="preserve"> Team members and Stakeholders, </w:t>
            </w:r>
            <w:r w:rsidR="0048761C" w:rsidRPr="0048761C">
              <w:rPr>
                <w:rFonts w:cs="Arial"/>
                <w:b w:val="0"/>
                <w:i/>
                <w:sz w:val="16"/>
                <w:szCs w:val="16"/>
              </w:rPr>
              <w:t>e.</w:t>
            </w:r>
            <w:r w:rsidR="00057B60">
              <w:rPr>
                <w:rFonts w:cs="Arial"/>
                <w:b w:val="0"/>
                <w:i/>
                <w:sz w:val="16"/>
                <w:szCs w:val="16"/>
              </w:rPr>
              <w:t>g.,</w:t>
            </w:r>
            <w:r w:rsidR="0048761C" w:rsidRPr="0048761C">
              <w:rPr>
                <w:rFonts w:cs="Arial"/>
                <w:b w:val="0"/>
                <w:i/>
                <w:sz w:val="16"/>
                <w:szCs w:val="16"/>
              </w:rPr>
              <w:t xml:space="preserve"> frequency of status reports, frequency</w:t>
            </w:r>
            <w:r w:rsidR="0048761C" w:rsidRPr="0048761C">
              <w:rPr>
                <w:rFonts w:cs="Arial"/>
                <w:b w:val="0"/>
                <w:i/>
                <w:sz w:val="18"/>
                <w:szCs w:val="18"/>
              </w:rPr>
              <w:t xml:space="preserve"> </w:t>
            </w:r>
            <w:r w:rsidR="0048761C" w:rsidRPr="0048761C">
              <w:rPr>
                <w:rFonts w:cs="Arial"/>
                <w:b w:val="0"/>
                <w:i/>
                <w:sz w:val="16"/>
                <w:szCs w:val="16"/>
              </w:rPr>
              <w:t>of Project Team meetings,</w:t>
            </w:r>
            <w:r w:rsidR="0048761C">
              <w:rPr>
                <w:rFonts w:cs="Arial"/>
                <w:b w:val="0"/>
                <w:i/>
                <w:sz w:val="16"/>
                <w:szCs w:val="16"/>
              </w:rPr>
              <w:t xml:space="preserve"> </w:t>
            </w:r>
            <w:r w:rsidR="00D9730D">
              <w:rPr>
                <w:rFonts w:cs="Arial"/>
                <w:b w:val="0"/>
                <w:i/>
                <w:sz w:val="16"/>
                <w:szCs w:val="16"/>
              </w:rPr>
              <w:t>etc.</w:t>
            </w:r>
          </w:p>
        </w:tc>
      </w:tr>
      <w:tr w:rsidR="002C6235" w:rsidRPr="00626135" w14:paraId="2FCEFF4F" w14:textId="77777777" w:rsidTr="6A810A92">
        <w:tc>
          <w:tcPr>
            <w:tcW w:w="10164" w:type="dxa"/>
            <w:gridSpan w:val="5"/>
          </w:tcPr>
          <w:p w14:paraId="5773B7C3" w14:textId="318BD324" w:rsidR="007F4087" w:rsidRDefault="5D0B831D" w:rsidP="52695600">
            <w:pPr>
              <w:pStyle w:val="CovFormText"/>
              <w:numPr>
                <w:ilvl w:val="0"/>
                <w:numId w:val="16"/>
              </w:numPr>
              <w:rPr>
                <w:rFonts w:cs="Arial"/>
              </w:rPr>
            </w:pPr>
            <w:r w:rsidRPr="5D0B831D">
              <w:rPr>
                <w:rFonts w:cs="Arial"/>
              </w:rPr>
              <w:t>Project manager will communicate with the</w:t>
            </w:r>
            <w:r w:rsidR="7FF1662F" w:rsidRPr="7FF1662F">
              <w:rPr>
                <w:rFonts w:cs="Arial"/>
              </w:rPr>
              <w:t xml:space="preserve"> team via </w:t>
            </w:r>
            <w:r w:rsidR="042580B9" w:rsidRPr="042580B9">
              <w:rPr>
                <w:rFonts w:cs="Arial"/>
              </w:rPr>
              <w:t xml:space="preserve">outlook, text </w:t>
            </w:r>
            <w:r w:rsidR="6E60B9BD" w:rsidRPr="6E60B9BD">
              <w:rPr>
                <w:rFonts w:cs="Arial"/>
              </w:rPr>
              <w:t>messages, and teams</w:t>
            </w:r>
            <w:r w:rsidR="2AAEA00A" w:rsidRPr="2AAEA00A">
              <w:rPr>
                <w:rFonts w:cs="Arial"/>
              </w:rPr>
              <w:t>.</w:t>
            </w:r>
          </w:p>
          <w:p w14:paraId="32D36925" w14:textId="0B9A3803" w:rsidR="3DE49DFA" w:rsidRDefault="132E548C" w:rsidP="3DE49DFA">
            <w:pPr>
              <w:pStyle w:val="CovFormText"/>
              <w:numPr>
                <w:ilvl w:val="1"/>
                <w:numId w:val="16"/>
              </w:numPr>
              <w:rPr>
                <w:rFonts w:cs="Arial"/>
                <w:szCs w:val="18"/>
              </w:rPr>
            </w:pPr>
            <w:r w:rsidRPr="132E548C">
              <w:rPr>
                <w:rFonts w:cs="Arial"/>
                <w:szCs w:val="18"/>
              </w:rPr>
              <w:t xml:space="preserve">There will be an Insight touchpoint weekly </w:t>
            </w:r>
            <w:r w:rsidR="26742C8D" w:rsidRPr="26742C8D">
              <w:rPr>
                <w:rFonts w:cs="Arial"/>
                <w:szCs w:val="18"/>
              </w:rPr>
              <w:t xml:space="preserve">where the project manager </w:t>
            </w:r>
            <w:r w:rsidR="0753A05E" w:rsidRPr="0753A05E">
              <w:rPr>
                <w:rFonts w:cs="Arial"/>
                <w:szCs w:val="18"/>
              </w:rPr>
              <w:t xml:space="preserve">will meet with the </w:t>
            </w:r>
            <w:r w:rsidR="4F0D3BBF" w:rsidRPr="4F0D3BBF">
              <w:rPr>
                <w:rFonts w:cs="Arial"/>
                <w:szCs w:val="18"/>
              </w:rPr>
              <w:t>developers</w:t>
            </w:r>
            <w:r w:rsidR="61829B5C" w:rsidRPr="61829B5C">
              <w:rPr>
                <w:rFonts w:cs="Arial"/>
                <w:szCs w:val="18"/>
              </w:rPr>
              <w:t xml:space="preserve"> to </w:t>
            </w:r>
            <w:r w:rsidR="3E7C6CB0" w:rsidRPr="3E7C6CB0">
              <w:rPr>
                <w:rFonts w:cs="Arial"/>
                <w:szCs w:val="18"/>
              </w:rPr>
              <w:t xml:space="preserve">see their progress and to </w:t>
            </w:r>
            <w:r w:rsidR="1D21E876" w:rsidRPr="1D21E876">
              <w:rPr>
                <w:rFonts w:cs="Arial"/>
                <w:szCs w:val="18"/>
              </w:rPr>
              <w:t xml:space="preserve">answer </w:t>
            </w:r>
            <w:r w:rsidR="0999AA37" w:rsidRPr="0999AA37">
              <w:rPr>
                <w:rFonts w:cs="Arial"/>
                <w:szCs w:val="18"/>
              </w:rPr>
              <w:t xml:space="preserve">any questions that they </w:t>
            </w:r>
            <w:r w:rsidR="2F25B849" w:rsidRPr="2F25B849">
              <w:rPr>
                <w:rFonts w:cs="Arial"/>
                <w:szCs w:val="18"/>
              </w:rPr>
              <w:t>are having.</w:t>
            </w:r>
          </w:p>
          <w:p w14:paraId="1D887027" w14:textId="39014724" w:rsidR="14EA7087" w:rsidRDefault="7CC8D535" w:rsidP="14EA7087">
            <w:pPr>
              <w:pStyle w:val="CovFormText"/>
              <w:numPr>
                <w:ilvl w:val="1"/>
                <w:numId w:val="16"/>
              </w:numPr>
              <w:rPr>
                <w:rFonts w:cs="Arial"/>
                <w:szCs w:val="18"/>
              </w:rPr>
            </w:pPr>
            <w:r w:rsidRPr="7CC8D535">
              <w:rPr>
                <w:rFonts w:cs="Arial"/>
                <w:szCs w:val="18"/>
              </w:rPr>
              <w:t xml:space="preserve">Requirements will be </w:t>
            </w:r>
            <w:r w:rsidR="7C1B3821" w:rsidRPr="7C1B3821">
              <w:rPr>
                <w:rFonts w:cs="Arial"/>
                <w:szCs w:val="18"/>
              </w:rPr>
              <w:t>gathered</w:t>
            </w:r>
            <w:r w:rsidRPr="7CC8D535">
              <w:rPr>
                <w:rFonts w:cs="Arial"/>
                <w:szCs w:val="18"/>
              </w:rPr>
              <w:t xml:space="preserve"> before developoment starts</w:t>
            </w:r>
            <w:r w:rsidR="46E9017D" w:rsidRPr="46E9017D">
              <w:rPr>
                <w:rFonts w:cs="Arial"/>
                <w:szCs w:val="18"/>
              </w:rPr>
              <w:t xml:space="preserve"> but if questions arise </w:t>
            </w:r>
            <w:r w:rsidR="25FAB038" w:rsidRPr="25FAB038">
              <w:rPr>
                <w:rFonts w:cs="Arial"/>
                <w:szCs w:val="18"/>
              </w:rPr>
              <w:t xml:space="preserve">through </w:t>
            </w:r>
            <w:r w:rsidR="3697CC88" w:rsidRPr="3697CC88">
              <w:rPr>
                <w:rFonts w:cs="Arial"/>
                <w:szCs w:val="18"/>
              </w:rPr>
              <w:t xml:space="preserve">development the developers </w:t>
            </w:r>
            <w:r w:rsidR="16D9B027" w:rsidRPr="16D9B027">
              <w:rPr>
                <w:rFonts w:cs="Arial"/>
                <w:szCs w:val="18"/>
              </w:rPr>
              <w:t xml:space="preserve">are in charge </w:t>
            </w:r>
            <w:r w:rsidR="09984876" w:rsidRPr="09984876">
              <w:rPr>
                <w:rFonts w:cs="Arial"/>
                <w:szCs w:val="18"/>
              </w:rPr>
              <w:t>of reaching</w:t>
            </w:r>
            <w:r w:rsidR="59E9E28F" w:rsidRPr="59E9E28F">
              <w:rPr>
                <w:rFonts w:cs="Arial"/>
                <w:szCs w:val="18"/>
              </w:rPr>
              <w:t xml:space="preserve"> out to the project</w:t>
            </w:r>
            <w:r w:rsidR="64402851" w:rsidRPr="64402851">
              <w:rPr>
                <w:rFonts w:cs="Arial"/>
                <w:szCs w:val="18"/>
              </w:rPr>
              <w:t xml:space="preserve"> manager and the </w:t>
            </w:r>
            <w:r w:rsidR="0E4547DC" w:rsidRPr="0E4547DC">
              <w:rPr>
                <w:rFonts w:cs="Arial"/>
                <w:szCs w:val="18"/>
              </w:rPr>
              <w:t xml:space="preserve">project manager will </w:t>
            </w:r>
            <w:r w:rsidR="5F84B09B" w:rsidRPr="5F84B09B">
              <w:rPr>
                <w:rFonts w:cs="Arial"/>
                <w:szCs w:val="18"/>
              </w:rPr>
              <w:t xml:space="preserve">coordinate with the </w:t>
            </w:r>
            <w:r w:rsidR="12E304A9" w:rsidRPr="12E304A9">
              <w:rPr>
                <w:rFonts w:cs="Arial"/>
                <w:szCs w:val="18"/>
              </w:rPr>
              <w:t xml:space="preserve">stakeholders to get </w:t>
            </w:r>
            <w:r w:rsidR="6DB15641" w:rsidRPr="6DB15641">
              <w:rPr>
                <w:rFonts w:cs="Arial"/>
                <w:szCs w:val="18"/>
              </w:rPr>
              <w:t>a meeting</w:t>
            </w:r>
            <w:r w:rsidR="75FF0135" w:rsidRPr="75FF0135">
              <w:rPr>
                <w:rFonts w:cs="Arial"/>
                <w:szCs w:val="18"/>
              </w:rPr>
              <w:t xml:space="preserve"> set up</w:t>
            </w:r>
            <w:r w:rsidR="6DB15641" w:rsidRPr="6DB15641">
              <w:rPr>
                <w:rFonts w:cs="Arial"/>
                <w:szCs w:val="18"/>
              </w:rPr>
              <w:t xml:space="preserve"> to </w:t>
            </w:r>
            <w:r w:rsidR="17B675CC" w:rsidRPr="17B675CC">
              <w:rPr>
                <w:rFonts w:cs="Arial"/>
                <w:szCs w:val="18"/>
              </w:rPr>
              <w:t xml:space="preserve">give the </w:t>
            </w:r>
            <w:r w:rsidR="1D2A07D2" w:rsidRPr="1D2A07D2">
              <w:rPr>
                <w:rFonts w:cs="Arial"/>
                <w:szCs w:val="18"/>
              </w:rPr>
              <w:t>developer more clarific</w:t>
            </w:r>
            <w:r w:rsidR="1D2A07D2" w:rsidRPr="1D2A07D2">
              <w:rPr>
                <w:rFonts w:cs="Arial"/>
                <w:szCs w:val="18"/>
              </w:rPr>
              <w:t>ation</w:t>
            </w:r>
            <w:r w:rsidR="602AF7A1" w:rsidRPr="602AF7A1">
              <w:rPr>
                <w:rFonts w:cs="Arial"/>
                <w:szCs w:val="18"/>
              </w:rPr>
              <w:t xml:space="preserve"> </w:t>
            </w:r>
            <w:r w:rsidR="585D21F6" w:rsidRPr="585D21F6">
              <w:rPr>
                <w:rFonts w:cs="Arial"/>
                <w:szCs w:val="18"/>
              </w:rPr>
              <w:t>for the request.</w:t>
            </w:r>
          </w:p>
          <w:p w14:paraId="2BD13E5F" w14:textId="3500C4FA" w:rsidR="2AAEA00A" w:rsidRDefault="54B3BF94" w:rsidP="2AAEA00A">
            <w:pPr>
              <w:pStyle w:val="CovFormText"/>
              <w:numPr>
                <w:ilvl w:val="0"/>
                <w:numId w:val="16"/>
              </w:numPr>
              <w:rPr>
                <w:rFonts w:cs="Arial"/>
                <w:szCs w:val="18"/>
              </w:rPr>
            </w:pPr>
            <w:r w:rsidRPr="54B3BF94">
              <w:rPr>
                <w:rFonts w:cs="Arial"/>
                <w:szCs w:val="18"/>
              </w:rPr>
              <w:t xml:space="preserve">Project </w:t>
            </w:r>
            <w:r w:rsidR="68B8A251" w:rsidRPr="68B8A251">
              <w:rPr>
                <w:rFonts w:cs="Arial"/>
                <w:szCs w:val="18"/>
              </w:rPr>
              <w:t>manager will</w:t>
            </w:r>
            <w:r w:rsidRPr="54B3BF94">
              <w:rPr>
                <w:rFonts w:cs="Arial"/>
                <w:szCs w:val="18"/>
              </w:rPr>
              <w:t xml:space="preserve"> </w:t>
            </w:r>
            <w:r w:rsidR="527A90D7" w:rsidRPr="527A90D7">
              <w:rPr>
                <w:rFonts w:cs="Arial"/>
                <w:szCs w:val="18"/>
              </w:rPr>
              <w:t>communicate</w:t>
            </w:r>
            <w:r w:rsidRPr="54B3BF94">
              <w:rPr>
                <w:rFonts w:cs="Arial"/>
                <w:szCs w:val="18"/>
              </w:rPr>
              <w:t xml:space="preserve"> to the </w:t>
            </w:r>
            <w:r w:rsidR="4CC13E94" w:rsidRPr="4CC13E94">
              <w:rPr>
                <w:rFonts w:cs="Arial"/>
                <w:szCs w:val="18"/>
              </w:rPr>
              <w:t xml:space="preserve">Executive </w:t>
            </w:r>
            <w:r w:rsidR="1438AF2B" w:rsidRPr="1438AF2B">
              <w:rPr>
                <w:rFonts w:cs="Arial"/>
                <w:szCs w:val="18"/>
              </w:rPr>
              <w:t xml:space="preserve">Sponser and </w:t>
            </w:r>
            <w:r w:rsidR="4DE2FB28" w:rsidRPr="4DE2FB28">
              <w:rPr>
                <w:rFonts w:cs="Arial"/>
                <w:szCs w:val="18"/>
              </w:rPr>
              <w:t>Stakeholders</w:t>
            </w:r>
            <w:r w:rsidR="340EC4F9" w:rsidRPr="340EC4F9">
              <w:rPr>
                <w:rFonts w:cs="Arial"/>
                <w:szCs w:val="18"/>
              </w:rPr>
              <w:t xml:space="preserve"> </w:t>
            </w:r>
            <w:r w:rsidR="2493653D" w:rsidRPr="2493653D">
              <w:rPr>
                <w:rFonts w:cs="Arial"/>
                <w:szCs w:val="18"/>
              </w:rPr>
              <w:t>via outlook.</w:t>
            </w:r>
          </w:p>
          <w:p w14:paraId="5108DCF4" w14:textId="7B1461B5" w:rsidR="0291CFB4" w:rsidRDefault="24A46E3E" w:rsidP="24A46E3E">
            <w:pPr>
              <w:pStyle w:val="CovFormText"/>
              <w:numPr>
                <w:ilvl w:val="1"/>
                <w:numId w:val="16"/>
              </w:numPr>
              <w:rPr>
                <w:rFonts w:cs="Arial"/>
                <w:szCs w:val="18"/>
              </w:rPr>
            </w:pPr>
            <w:r w:rsidRPr="24A46E3E">
              <w:rPr>
                <w:rFonts w:cs="Arial"/>
                <w:szCs w:val="18"/>
              </w:rPr>
              <w:t xml:space="preserve">Emails </w:t>
            </w:r>
            <w:r w:rsidR="468FD0C2" w:rsidRPr="468FD0C2">
              <w:rPr>
                <w:rFonts w:cs="Arial"/>
                <w:szCs w:val="18"/>
              </w:rPr>
              <w:t xml:space="preserve">will be </w:t>
            </w:r>
            <w:r w:rsidR="7747F9CF" w:rsidRPr="7747F9CF">
              <w:rPr>
                <w:rFonts w:cs="Arial"/>
                <w:szCs w:val="18"/>
              </w:rPr>
              <w:t xml:space="preserve">sent to the </w:t>
            </w:r>
            <w:r w:rsidR="356635E3" w:rsidRPr="356635E3">
              <w:rPr>
                <w:rFonts w:cs="Arial"/>
                <w:szCs w:val="18"/>
              </w:rPr>
              <w:t xml:space="preserve">stakeholders whenever </w:t>
            </w:r>
            <w:r w:rsidR="61A7DE29" w:rsidRPr="61A7DE29">
              <w:rPr>
                <w:rFonts w:cs="Arial"/>
                <w:szCs w:val="18"/>
              </w:rPr>
              <w:t xml:space="preserve">the next phase of the project is </w:t>
            </w:r>
            <w:r w:rsidR="529620B1" w:rsidRPr="529620B1">
              <w:rPr>
                <w:rFonts w:cs="Arial"/>
                <w:szCs w:val="18"/>
              </w:rPr>
              <w:t xml:space="preserve">happening or there is an </w:t>
            </w:r>
            <w:r w:rsidR="5F28EF2F" w:rsidRPr="5F28EF2F">
              <w:rPr>
                <w:rFonts w:cs="Arial"/>
                <w:szCs w:val="18"/>
              </w:rPr>
              <w:t>iss</w:t>
            </w:r>
            <w:r w:rsidR="5F28EF2F" w:rsidRPr="5F28EF2F">
              <w:rPr>
                <w:rFonts w:cs="Arial"/>
                <w:szCs w:val="18"/>
              </w:rPr>
              <w:t xml:space="preserve">ue </w:t>
            </w:r>
            <w:r w:rsidR="565E0845" w:rsidRPr="565E0845">
              <w:rPr>
                <w:rFonts w:cs="Arial"/>
                <w:szCs w:val="18"/>
              </w:rPr>
              <w:t xml:space="preserve">or </w:t>
            </w:r>
            <w:r w:rsidR="3C22C083" w:rsidRPr="3C22C083">
              <w:rPr>
                <w:rFonts w:cs="Arial"/>
                <w:szCs w:val="18"/>
              </w:rPr>
              <w:t xml:space="preserve">question that a </w:t>
            </w:r>
            <w:r w:rsidR="5F08A395" w:rsidRPr="5F08A395">
              <w:rPr>
                <w:rFonts w:cs="Arial"/>
                <w:szCs w:val="18"/>
              </w:rPr>
              <w:t xml:space="preserve">developer needs more </w:t>
            </w:r>
            <w:r w:rsidR="4E269056" w:rsidRPr="4E269056">
              <w:rPr>
                <w:rFonts w:cs="Arial"/>
                <w:szCs w:val="18"/>
              </w:rPr>
              <w:t>clarification on.</w:t>
            </w:r>
          </w:p>
          <w:p w14:paraId="0D5D93FA" w14:textId="17F09AE3" w:rsidR="00F1160C" w:rsidRDefault="333A1EB0" w:rsidP="149636FF">
            <w:pPr>
              <w:pStyle w:val="CovFormText"/>
              <w:numPr>
                <w:ilvl w:val="1"/>
                <w:numId w:val="16"/>
              </w:numPr>
              <w:rPr>
                <w:rFonts w:cs="Arial"/>
                <w:szCs w:val="18"/>
              </w:rPr>
            </w:pPr>
            <w:r w:rsidRPr="333A1EB0">
              <w:rPr>
                <w:rFonts w:cs="Arial"/>
                <w:szCs w:val="18"/>
              </w:rPr>
              <w:t xml:space="preserve">Stakeholders </w:t>
            </w:r>
            <w:r w:rsidR="0B73B2F1" w:rsidRPr="0B73B2F1">
              <w:rPr>
                <w:rFonts w:cs="Arial"/>
                <w:szCs w:val="18"/>
              </w:rPr>
              <w:t>will</w:t>
            </w:r>
            <w:r w:rsidRPr="333A1EB0">
              <w:rPr>
                <w:rFonts w:cs="Arial"/>
                <w:szCs w:val="18"/>
              </w:rPr>
              <w:t xml:space="preserve"> </w:t>
            </w:r>
            <w:r w:rsidR="33F9296C" w:rsidRPr="33F9296C">
              <w:rPr>
                <w:rFonts w:cs="Arial"/>
                <w:szCs w:val="18"/>
              </w:rPr>
              <w:t>receive</w:t>
            </w:r>
            <w:r w:rsidRPr="333A1EB0">
              <w:rPr>
                <w:rFonts w:cs="Arial"/>
                <w:szCs w:val="18"/>
              </w:rPr>
              <w:t xml:space="preserve"> meeting </w:t>
            </w:r>
            <w:r w:rsidR="36276BAE" w:rsidRPr="36276BAE">
              <w:rPr>
                <w:rFonts w:cs="Arial"/>
                <w:szCs w:val="18"/>
              </w:rPr>
              <w:t>invites</w:t>
            </w:r>
            <w:r w:rsidR="6D4E0CF1" w:rsidRPr="6D4E0CF1">
              <w:rPr>
                <w:rFonts w:cs="Arial"/>
                <w:szCs w:val="18"/>
              </w:rPr>
              <w:t xml:space="preserve"> for the </w:t>
            </w:r>
            <w:r w:rsidR="3E8D75B1" w:rsidRPr="3E8D75B1">
              <w:rPr>
                <w:rFonts w:cs="Arial"/>
                <w:szCs w:val="18"/>
              </w:rPr>
              <w:t xml:space="preserve">project </w:t>
            </w:r>
            <w:r w:rsidR="261FF305" w:rsidRPr="261FF305">
              <w:rPr>
                <w:rFonts w:cs="Arial"/>
                <w:szCs w:val="18"/>
              </w:rPr>
              <w:t xml:space="preserve">kickoff, </w:t>
            </w:r>
            <w:r w:rsidR="3729424A" w:rsidRPr="3729424A">
              <w:rPr>
                <w:rFonts w:cs="Arial"/>
                <w:szCs w:val="18"/>
              </w:rPr>
              <w:t xml:space="preserve">UAT prep, </w:t>
            </w:r>
            <w:r w:rsidR="13FE6849" w:rsidRPr="13FE6849">
              <w:rPr>
                <w:rFonts w:cs="Arial"/>
                <w:szCs w:val="18"/>
              </w:rPr>
              <w:t xml:space="preserve">UAT </w:t>
            </w:r>
            <w:r w:rsidR="1423139E" w:rsidRPr="1423139E">
              <w:rPr>
                <w:rFonts w:cs="Arial"/>
                <w:szCs w:val="18"/>
              </w:rPr>
              <w:t>Q&amp;A and more</w:t>
            </w:r>
            <w:r w:rsidR="77AB431F" w:rsidRPr="77AB431F">
              <w:rPr>
                <w:rFonts w:cs="Arial"/>
                <w:szCs w:val="18"/>
              </w:rPr>
              <w:t>.</w:t>
            </w:r>
          </w:p>
          <w:p w14:paraId="5A029305" w14:textId="77777777" w:rsidR="001D0D50" w:rsidRPr="00626135" w:rsidRDefault="001D0D50" w:rsidP="00BD29E7">
            <w:pPr>
              <w:pStyle w:val="CovFormText"/>
              <w:rPr>
                <w:rFonts w:cs="Arial"/>
                <w:szCs w:val="18"/>
              </w:rPr>
            </w:pPr>
          </w:p>
        </w:tc>
      </w:tr>
      <w:tr w:rsidR="00007FF0" w:rsidRPr="00626135" w14:paraId="373CA6C0" w14:textId="77777777" w:rsidTr="6A810A92">
        <w:trPr>
          <w:cantSplit/>
          <w:tblHeader/>
        </w:trPr>
        <w:tc>
          <w:tcPr>
            <w:tcW w:w="10164" w:type="dxa"/>
            <w:gridSpan w:val="5"/>
            <w:shd w:val="clear" w:color="auto" w:fill="0070C0"/>
          </w:tcPr>
          <w:p w14:paraId="33254108" w14:textId="77777777" w:rsidR="00AE2883" w:rsidRPr="00626135" w:rsidRDefault="002112B3">
            <w:pPr>
              <w:pStyle w:val="Heading3"/>
              <w:rPr>
                <w:rFonts w:cs="Arial"/>
                <w:sz w:val="18"/>
                <w:szCs w:val="18"/>
              </w:rPr>
            </w:pPr>
            <w:r>
              <w:rPr>
                <w:rFonts w:cs="Arial"/>
                <w:sz w:val="18"/>
                <w:szCs w:val="18"/>
              </w:rPr>
              <w:lastRenderedPageBreak/>
              <w:t>6</w:t>
            </w:r>
            <w:r w:rsidR="00AE2883" w:rsidRPr="00626135">
              <w:rPr>
                <w:rFonts w:cs="Arial"/>
                <w:sz w:val="18"/>
                <w:szCs w:val="18"/>
              </w:rPr>
              <w:t>. Sign-off</w:t>
            </w:r>
          </w:p>
        </w:tc>
      </w:tr>
      <w:tr w:rsidR="006C196C" w:rsidRPr="00626135" w14:paraId="1C04EA93" w14:textId="77777777" w:rsidTr="6A810A92">
        <w:trPr>
          <w:cantSplit/>
          <w:tblHeader/>
        </w:trPr>
        <w:tc>
          <w:tcPr>
            <w:tcW w:w="8550" w:type="dxa"/>
            <w:gridSpan w:val="4"/>
            <w:shd w:val="clear" w:color="auto" w:fill="FFFFFF" w:themeFill="background1"/>
          </w:tcPr>
          <w:p w14:paraId="277A3C39" w14:textId="77777777" w:rsidR="000761A9" w:rsidRPr="00626135" w:rsidRDefault="000761A9" w:rsidP="5E173E82">
            <w:pPr>
              <w:pStyle w:val="Heading3"/>
              <w:rPr>
                <w:rFonts w:cs="Arial"/>
                <w:i/>
                <w:color w:val="auto"/>
                <w:sz w:val="18"/>
                <w:szCs w:val="18"/>
              </w:rPr>
            </w:pPr>
            <w:r w:rsidRPr="333A1EB0">
              <w:rPr>
                <w:rFonts w:cs="Arial"/>
                <w:i/>
                <w:color w:val="auto"/>
                <w:sz w:val="18"/>
                <w:szCs w:val="18"/>
              </w:rPr>
              <w:t>Signature</w:t>
            </w:r>
          </w:p>
        </w:tc>
        <w:tc>
          <w:tcPr>
            <w:tcW w:w="1614" w:type="dxa"/>
            <w:shd w:val="clear" w:color="auto" w:fill="FFFFFF" w:themeFill="background1"/>
          </w:tcPr>
          <w:p w14:paraId="176515E0" w14:textId="77777777" w:rsidR="000761A9" w:rsidRPr="00626135" w:rsidRDefault="000761A9">
            <w:pPr>
              <w:pStyle w:val="Heading3"/>
              <w:jc w:val="center"/>
              <w:rPr>
                <w:rFonts w:cs="Arial"/>
                <w:color w:val="auto"/>
                <w:sz w:val="18"/>
                <w:szCs w:val="18"/>
              </w:rPr>
            </w:pPr>
            <w:r w:rsidRPr="00626135">
              <w:rPr>
                <w:rFonts w:cs="Arial"/>
                <w:color w:val="auto"/>
                <w:sz w:val="18"/>
                <w:szCs w:val="18"/>
              </w:rPr>
              <w:t>Date (MM/DD/YYYY)</w:t>
            </w:r>
          </w:p>
        </w:tc>
      </w:tr>
      <w:tr w:rsidR="007F1BD9" w:rsidRPr="00626135" w14:paraId="4C074EEE" w14:textId="77777777" w:rsidTr="6A810A92">
        <w:trPr>
          <w:cantSplit/>
        </w:trPr>
        <w:tc>
          <w:tcPr>
            <w:tcW w:w="8550" w:type="dxa"/>
            <w:gridSpan w:val="4"/>
          </w:tcPr>
          <w:p w14:paraId="304DC5A2" w14:textId="33CD18AE" w:rsidR="000761A9" w:rsidRPr="00626135" w:rsidRDefault="570D071A">
            <w:pPr>
              <w:pStyle w:val="CovFormText"/>
              <w:rPr>
                <w:rFonts w:cs="Arial"/>
                <w:b/>
                <w:i/>
              </w:rPr>
            </w:pPr>
            <w:r w:rsidRPr="570D071A">
              <w:rPr>
                <w:rFonts w:cs="Arial"/>
                <w:b/>
                <w:bCs/>
                <w:i/>
                <w:iCs/>
              </w:rPr>
              <w:t xml:space="preserve">Ethan </w:t>
            </w:r>
            <w:r w:rsidR="5731B26F" w:rsidRPr="5731B26F">
              <w:rPr>
                <w:rFonts w:cs="Arial"/>
                <w:b/>
                <w:bCs/>
                <w:i/>
                <w:iCs/>
              </w:rPr>
              <w:t>Rice</w:t>
            </w:r>
          </w:p>
        </w:tc>
        <w:tc>
          <w:tcPr>
            <w:tcW w:w="1614" w:type="dxa"/>
          </w:tcPr>
          <w:p w14:paraId="32A3ABEC" w14:textId="45EAD189" w:rsidR="000761A9" w:rsidRPr="00626135" w:rsidRDefault="18FCABDF" w:rsidP="00C14D48">
            <w:pPr>
              <w:pStyle w:val="CovFormText"/>
              <w:jc w:val="center"/>
              <w:rPr>
                <w:rFonts w:cs="Arial"/>
              </w:rPr>
            </w:pPr>
            <w:r w:rsidRPr="18FCABDF">
              <w:rPr>
                <w:rFonts w:cs="Arial"/>
              </w:rPr>
              <w:t>02/14/</w:t>
            </w:r>
            <w:r w:rsidR="5C24D7B4" w:rsidRPr="5C24D7B4">
              <w:rPr>
                <w:rFonts w:cs="Arial"/>
              </w:rPr>
              <w:t>2024</w:t>
            </w:r>
          </w:p>
        </w:tc>
      </w:tr>
      <w:tr w:rsidR="007F1BD9" w:rsidRPr="00626135" w14:paraId="75EC2673" w14:textId="77777777" w:rsidTr="6A810A92">
        <w:trPr>
          <w:cantSplit/>
        </w:trPr>
        <w:tc>
          <w:tcPr>
            <w:tcW w:w="8550" w:type="dxa"/>
            <w:gridSpan w:val="4"/>
          </w:tcPr>
          <w:p w14:paraId="7CB5CFC9" w14:textId="10D67462" w:rsidR="000761A9" w:rsidRPr="00626135" w:rsidRDefault="007709C4">
            <w:pPr>
              <w:pStyle w:val="CovFormText"/>
              <w:rPr>
                <w:rFonts w:cs="Arial"/>
                <w:b/>
                <w:i/>
                <w:szCs w:val="18"/>
              </w:rPr>
            </w:pPr>
            <w:r>
              <w:rPr>
                <w:rFonts w:cs="Arial"/>
                <w:b/>
                <w:i/>
                <w:szCs w:val="18"/>
              </w:rPr>
              <w:t>Kooper Young</w:t>
            </w:r>
          </w:p>
        </w:tc>
        <w:tc>
          <w:tcPr>
            <w:tcW w:w="1614" w:type="dxa"/>
          </w:tcPr>
          <w:p w14:paraId="65F15238" w14:textId="29D04AF0" w:rsidR="000761A9" w:rsidRPr="00626135" w:rsidRDefault="00C14D48" w:rsidP="00C14D48">
            <w:pPr>
              <w:pStyle w:val="CovFormText"/>
              <w:jc w:val="center"/>
              <w:rPr>
                <w:rFonts w:cs="Arial"/>
                <w:szCs w:val="18"/>
              </w:rPr>
            </w:pPr>
            <w:r>
              <w:rPr>
                <w:rFonts w:cs="Arial"/>
                <w:szCs w:val="18"/>
              </w:rPr>
              <w:t>02/14/2024</w:t>
            </w:r>
          </w:p>
        </w:tc>
      </w:tr>
      <w:tr w:rsidR="007F1BD9" w:rsidRPr="00626135" w14:paraId="1414AD05" w14:textId="77777777" w:rsidTr="6A810A92">
        <w:trPr>
          <w:cantSplit/>
        </w:trPr>
        <w:tc>
          <w:tcPr>
            <w:tcW w:w="8550" w:type="dxa"/>
            <w:gridSpan w:val="4"/>
          </w:tcPr>
          <w:p w14:paraId="315F6E41" w14:textId="7F4243D4" w:rsidR="000761A9" w:rsidRPr="00626135" w:rsidRDefault="7CB193AF">
            <w:pPr>
              <w:pStyle w:val="CovFormText"/>
              <w:rPr>
                <w:rFonts w:cs="Arial"/>
                <w:b/>
                <w:i/>
              </w:rPr>
            </w:pPr>
            <w:r w:rsidRPr="7CB193AF">
              <w:rPr>
                <w:rFonts w:cs="Arial"/>
                <w:b/>
                <w:bCs/>
                <w:i/>
                <w:iCs/>
              </w:rPr>
              <w:t>Phineas Allen</w:t>
            </w:r>
          </w:p>
        </w:tc>
        <w:tc>
          <w:tcPr>
            <w:tcW w:w="1614" w:type="dxa"/>
          </w:tcPr>
          <w:p w14:paraId="35157ACC" w14:textId="4B9B61F2" w:rsidR="000761A9" w:rsidRPr="00626135" w:rsidRDefault="559710FE" w:rsidP="00C14D48">
            <w:pPr>
              <w:pStyle w:val="CovFormText"/>
              <w:jc w:val="center"/>
              <w:rPr>
                <w:rFonts w:cs="Arial"/>
              </w:rPr>
            </w:pPr>
            <w:r w:rsidRPr="559710FE">
              <w:rPr>
                <w:rFonts w:cs="Arial"/>
              </w:rPr>
              <w:t>02</w:t>
            </w:r>
            <w:r w:rsidR="7CB193AF" w:rsidRPr="7CB193AF">
              <w:rPr>
                <w:rFonts w:cs="Arial"/>
              </w:rPr>
              <w:t>/14/2024</w:t>
            </w:r>
          </w:p>
        </w:tc>
      </w:tr>
      <w:tr w:rsidR="002C6235" w:rsidRPr="00626135" w14:paraId="3C3B8C6A" w14:textId="77777777" w:rsidTr="6A810A92">
        <w:trPr>
          <w:cantSplit/>
        </w:trPr>
        <w:tc>
          <w:tcPr>
            <w:tcW w:w="8550" w:type="dxa"/>
            <w:gridSpan w:val="4"/>
          </w:tcPr>
          <w:p w14:paraId="159AD5D2" w14:textId="703A5B78" w:rsidR="00521F05" w:rsidRPr="00626135" w:rsidRDefault="559710FE">
            <w:pPr>
              <w:pStyle w:val="CovFormText"/>
              <w:rPr>
                <w:rFonts w:cs="Arial"/>
                <w:b/>
                <w:i/>
              </w:rPr>
            </w:pPr>
            <w:r w:rsidRPr="559710FE">
              <w:rPr>
                <w:rFonts w:cs="Arial"/>
                <w:b/>
                <w:bCs/>
                <w:i/>
                <w:iCs/>
              </w:rPr>
              <w:t>Addison long</w:t>
            </w:r>
          </w:p>
        </w:tc>
        <w:tc>
          <w:tcPr>
            <w:tcW w:w="1614" w:type="dxa"/>
          </w:tcPr>
          <w:p w14:paraId="70099F92" w14:textId="624245B8" w:rsidR="00521F05" w:rsidRPr="00626135" w:rsidRDefault="559710FE" w:rsidP="00C14D48">
            <w:pPr>
              <w:pStyle w:val="CovFormText"/>
              <w:jc w:val="center"/>
              <w:rPr>
                <w:rFonts w:cs="Arial"/>
              </w:rPr>
            </w:pPr>
            <w:r w:rsidRPr="559710FE">
              <w:rPr>
                <w:rFonts w:cs="Arial"/>
              </w:rPr>
              <w:t>02/14/2024</w:t>
            </w:r>
          </w:p>
        </w:tc>
      </w:tr>
      <w:tr w:rsidR="002C6235" w:rsidRPr="00626135" w14:paraId="64F12565" w14:textId="77777777" w:rsidTr="6A810A92">
        <w:trPr>
          <w:cantSplit/>
        </w:trPr>
        <w:tc>
          <w:tcPr>
            <w:tcW w:w="8550" w:type="dxa"/>
            <w:gridSpan w:val="4"/>
          </w:tcPr>
          <w:p w14:paraId="383CAA39" w14:textId="388E1C86" w:rsidR="00521F05" w:rsidRPr="00626135" w:rsidRDefault="74E3D066">
            <w:pPr>
              <w:pStyle w:val="CovFormText"/>
              <w:rPr>
                <w:rFonts w:cs="Arial"/>
                <w:b/>
                <w:i/>
              </w:rPr>
            </w:pPr>
            <w:r w:rsidRPr="74E3D066">
              <w:rPr>
                <w:rFonts w:cs="Arial"/>
                <w:b/>
                <w:bCs/>
                <w:i/>
                <w:iCs/>
              </w:rPr>
              <w:t>Mahammad Hajiyev</w:t>
            </w:r>
          </w:p>
        </w:tc>
        <w:tc>
          <w:tcPr>
            <w:tcW w:w="1614" w:type="dxa"/>
          </w:tcPr>
          <w:p w14:paraId="0A5B2041" w14:textId="7DC015E1" w:rsidR="00521F05" w:rsidRPr="00626135" w:rsidRDefault="31A7CA22" w:rsidP="00C14D48">
            <w:pPr>
              <w:pStyle w:val="CovFormText"/>
              <w:jc w:val="center"/>
              <w:rPr>
                <w:rFonts w:cs="Arial"/>
              </w:rPr>
            </w:pPr>
            <w:r w:rsidRPr="31A7CA22">
              <w:rPr>
                <w:rFonts w:cs="Arial"/>
              </w:rPr>
              <w:t>02</w:t>
            </w:r>
            <w:r w:rsidR="33957B75" w:rsidRPr="33957B75">
              <w:rPr>
                <w:rFonts w:cs="Arial"/>
              </w:rPr>
              <w:t>/14/</w:t>
            </w:r>
            <w:r w:rsidR="56E13888" w:rsidRPr="56E13888">
              <w:rPr>
                <w:rFonts w:cs="Arial"/>
              </w:rPr>
              <w:t>2024</w:t>
            </w:r>
          </w:p>
        </w:tc>
      </w:tr>
      <w:tr w:rsidR="002C6235" w:rsidRPr="00626135" w14:paraId="1427FE49" w14:textId="77777777" w:rsidTr="6A810A92">
        <w:trPr>
          <w:cantSplit/>
        </w:trPr>
        <w:tc>
          <w:tcPr>
            <w:tcW w:w="8550" w:type="dxa"/>
            <w:gridSpan w:val="4"/>
          </w:tcPr>
          <w:p w14:paraId="02A8860C" w14:textId="3EC14DF4" w:rsidR="00521F05" w:rsidRPr="00626135" w:rsidRDefault="00AA515F">
            <w:pPr>
              <w:pStyle w:val="CovFormText"/>
              <w:rPr>
                <w:rFonts w:cs="Arial"/>
                <w:b/>
                <w:i/>
                <w:szCs w:val="18"/>
              </w:rPr>
            </w:pPr>
            <w:r>
              <w:rPr>
                <w:rFonts w:cs="Arial"/>
                <w:b/>
                <w:i/>
                <w:szCs w:val="18"/>
              </w:rPr>
              <w:t>Nolan Lewandowski</w:t>
            </w:r>
          </w:p>
        </w:tc>
        <w:tc>
          <w:tcPr>
            <w:tcW w:w="1614" w:type="dxa"/>
          </w:tcPr>
          <w:p w14:paraId="162B3F4C" w14:textId="401BA0C3" w:rsidR="00521F05" w:rsidRPr="00626135" w:rsidRDefault="31A7CA22" w:rsidP="00C14D48">
            <w:pPr>
              <w:pStyle w:val="CovFormText"/>
              <w:jc w:val="center"/>
              <w:rPr>
                <w:rFonts w:cs="Arial"/>
              </w:rPr>
            </w:pPr>
            <w:r w:rsidRPr="31A7CA22">
              <w:rPr>
                <w:rFonts w:cs="Arial"/>
              </w:rPr>
              <w:t>02</w:t>
            </w:r>
            <w:r w:rsidR="00AA515F" w:rsidRPr="31A7CA22">
              <w:rPr>
                <w:rFonts w:cs="Arial"/>
              </w:rPr>
              <w:t>/14/2024</w:t>
            </w:r>
          </w:p>
        </w:tc>
      </w:tr>
      <w:tr w:rsidR="00007FF0" w:rsidRPr="00626135" w14:paraId="077D9C61" w14:textId="77777777" w:rsidTr="6A810A92">
        <w:trPr>
          <w:cantSplit/>
          <w:tblHeader/>
        </w:trPr>
        <w:tc>
          <w:tcPr>
            <w:tcW w:w="10164" w:type="dxa"/>
            <w:gridSpan w:val="5"/>
            <w:shd w:val="clear" w:color="auto" w:fill="0070C0"/>
          </w:tcPr>
          <w:p w14:paraId="783E422C" w14:textId="77777777" w:rsidR="00AE2883" w:rsidRPr="00626135" w:rsidRDefault="002112B3">
            <w:pPr>
              <w:pStyle w:val="Heading3"/>
              <w:rPr>
                <w:rFonts w:cs="Arial"/>
                <w:sz w:val="18"/>
                <w:szCs w:val="18"/>
              </w:rPr>
            </w:pPr>
            <w:r>
              <w:rPr>
                <w:rFonts w:cs="Arial"/>
                <w:sz w:val="18"/>
                <w:szCs w:val="18"/>
              </w:rPr>
              <w:t>7</w:t>
            </w:r>
            <w:r w:rsidR="00AE2883" w:rsidRPr="00626135">
              <w:rPr>
                <w:rFonts w:cs="Arial"/>
                <w:sz w:val="18"/>
                <w:szCs w:val="18"/>
              </w:rPr>
              <w:t>.  Notes</w:t>
            </w:r>
          </w:p>
        </w:tc>
      </w:tr>
      <w:tr w:rsidR="002C6235" w:rsidRPr="00626135" w14:paraId="2A6E7204" w14:textId="77777777" w:rsidTr="6A810A92">
        <w:tc>
          <w:tcPr>
            <w:tcW w:w="10164" w:type="dxa"/>
            <w:gridSpan w:val="5"/>
          </w:tcPr>
          <w:p w14:paraId="78E4FB98" w14:textId="77777777" w:rsidR="00F1160C" w:rsidRDefault="00F1160C">
            <w:pPr>
              <w:pStyle w:val="CovFormText"/>
              <w:rPr>
                <w:rFonts w:cs="Arial"/>
                <w:szCs w:val="18"/>
              </w:rPr>
            </w:pPr>
          </w:p>
          <w:p w14:paraId="0394E591" w14:textId="77777777" w:rsidR="00F1160C" w:rsidRDefault="00F1160C">
            <w:pPr>
              <w:pStyle w:val="CovFormText"/>
              <w:rPr>
                <w:rFonts w:cs="Arial"/>
                <w:szCs w:val="18"/>
              </w:rPr>
            </w:pPr>
          </w:p>
          <w:p w14:paraId="02379C29" w14:textId="77777777" w:rsidR="00F1160C" w:rsidRPr="00626135" w:rsidRDefault="00F1160C">
            <w:pPr>
              <w:pStyle w:val="CovFormText"/>
              <w:rPr>
                <w:rFonts w:cs="Arial"/>
                <w:szCs w:val="18"/>
              </w:rPr>
            </w:pPr>
          </w:p>
        </w:tc>
      </w:tr>
    </w:tbl>
    <w:p w14:paraId="5A844805" w14:textId="1FCBD5F7" w:rsidR="000E553D" w:rsidRDefault="000E553D" w:rsidP="000E553D">
      <w:pPr>
        <w:tabs>
          <w:tab w:val="left" w:pos="2210"/>
        </w:tabs>
      </w:pPr>
    </w:p>
    <w:p w14:paraId="69DC18A7" w14:textId="08244666" w:rsidR="000E553D" w:rsidRPr="005F17EE" w:rsidRDefault="699D5481" w:rsidP="699D5481">
      <w:pPr>
        <w:tabs>
          <w:tab w:val="left" w:pos="2210"/>
        </w:tabs>
        <w:jc w:val="center"/>
        <w:rPr>
          <w:i/>
          <w:iCs/>
          <w:sz w:val="18"/>
          <w:szCs w:val="18"/>
        </w:rPr>
      </w:pPr>
      <w:r w:rsidRPr="699D5481">
        <w:rPr>
          <w:i/>
          <w:iCs/>
          <w:sz w:val="18"/>
          <w:szCs w:val="18"/>
        </w:rPr>
        <w:t xml:space="preserve">This document was created from a template downloaded at: </w:t>
      </w:r>
      <w:hyperlink r:id="rId7">
        <w:r w:rsidRPr="699D5481">
          <w:rPr>
            <w:rStyle w:val="Hyperlink"/>
            <w:i/>
            <w:iCs/>
            <w:sz w:val="18"/>
            <w:szCs w:val="18"/>
            <w:highlight w:val="yellow"/>
          </w:rPr>
          <w:t>https://www.nyu.edu/content/dam/nyu/hr/documents/Project_Charter_Template.doc</w:t>
        </w:r>
      </w:hyperlink>
    </w:p>
    <w:p w14:paraId="57F4109F" w14:textId="370E3C19" w:rsidR="24ABC351" w:rsidRDefault="24ABC351" w:rsidP="24ABC351">
      <w:pPr>
        <w:tabs>
          <w:tab w:val="left" w:pos="2210"/>
        </w:tabs>
        <w:jc w:val="center"/>
        <w:rPr>
          <w:i/>
          <w:iCs/>
          <w:sz w:val="18"/>
          <w:szCs w:val="18"/>
          <w:highlight w:val="yellow"/>
        </w:rPr>
      </w:pPr>
    </w:p>
    <w:p w14:paraId="54C76567" w14:textId="3DDC9C5A" w:rsidR="000E553D" w:rsidRDefault="000E553D" w:rsidP="005F17EE">
      <w:pPr>
        <w:tabs>
          <w:tab w:val="left" w:pos="2210"/>
        </w:tabs>
        <w:jc w:val="center"/>
        <w:rPr>
          <w:i/>
          <w:sz w:val="18"/>
          <w:szCs w:val="18"/>
          <w:highlight w:val="yellow"/>
        </w:rPr>
      </w:pPr>
    </w:p>
    <w:sectPr w:rsidR="000E553D" w:rsidSect="00F1160C">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9485" w14:textId="77777777" w:rsidR="00DA4D6B" w:rsidRDefault="00DA4D6B">
      <w:r>
        <w:separator/>
      </w:r>
    </w:p>
  </w:endnote>
  <w:endnote w:type="continuationSeparator" w:id="0">
    <w:p w14:paraId="32C6257B" w14:textId="77777777" w:rsidR="00DA4D6B" w:rsidRDefault="00DA4D6B">
      <w:r>
        <w:continuationSeparator/>
      </w:r>
    </w:p>
  </w:endnote>
  <w:endnote w:type="continuationNotice" w:id="1">
    <w:p w14:paraId="58A282ED" w14:textId="77777777" w:rsidR="009611A0" w:rsidRDefault="00961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166E1" w14:textId="77777777" w:rsidR="00DA4D6B" w:rsidRDefault="00DA4D6B">
      <w:r>
        <w:separator/>
      </w:r>
    </w:p>
  </w:footnote>
  <w:footnote w:type="continuationSeparator" w:id="0">
    <w:p w14:paraId="4953D847" w14:textId="77777777" w:rsidR="00DA4D6B" w:rsidRDefault="00DA4D6B">
      <w:r>
        <w:continuationSeparator/>
      </w:r>
    </w:p>
  </w:footnote>
  <w:footnote w:type="continuationNotice" w:id="1">
    <w:p w14:paraId="105A1B99" w14:textId="77777777" w:rsidR="009611A0" w:rsidRDefault="009611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A0EB4C"/>
    <w:multiLevelType w:val="hybridMultilevel"/>
    <w:tmpl w:val="FFFFFFFF"/>
    <w:lvl w:ilvl="0" w:tplc="7CC40EC4">
      <w:start w:val="1"/>
      <w:numFmt w:val="bullet"/>
      <w:lvlText w:val=""/>
      <w:lvlJc w:val="left"/>
      <w:pPr>
        <w:ind w:left="720" w:hanging="360"/>
      </w:pPr>
      <w:rPr>
        <w:rFonts w:ascii="Symbol" w:hAnsi="Symbol" w:hint="default"/>
      </w:rPr>
    </w:lvl>
    <w:lvl w:ilvl="1" w:tplc="DEEED5A8">
      <w:start w:val="1"/>
      <w:numFmt w:val="bullet"/>
      <w:lvlText w:val="o"/>
      <w:lvlJc w:val="left"/>
      <w:pPr>
        <w:ind w:left="1440" w:hanging="360"/>
      </w:pPr>
      <w:rPr>
        <w:rFonts w:ascii="Courier New" w:hAnsi="Courier New" w:hint="default"/>
      </w:rPr>
    </w:lvl>
    <w:lvl w:ilvl="2" w:tplc="3D741A08">
      <w:start w:val="1"/>
      <w:numFmt w:val="bullet"/>
      <w:lvlText w:val=""/>
      <w:lvlJc w:val="left"/>
      <w:pPr>
        <w:ind w:left="2160" w:hanging="360"/>
      </w:pPr>
      <w:rPr>
        <w:rFonts w:ascii="Wingdings" w:hAnsi="Wingdings" w:hint="default"/>
      </w:rPr>
    </w:lvl>
    <w:lvl w:ilvl="3" w:tplc="F880DD74">
      <w:start w:val="1"/>
      <w:numFmt w:val="bullet"/>
      <w:lvlText w:val=""/>
      <w:lvlJc w:val="left"/>
      <w:pPr>
        <w:ind w:left="2880" w:hanging="360"/>
      </w:pPr>
      <w:rPr>
        <w:rFonts w:ascii="Symbol" w:hAnsi="Symbol" w:hint="default"/>
      </w:rPr>
    </w:lvl>
    <w:lvl w:ilvl="4" w:tplc="61E02F18">
      <w:start w:val="1"/>
      <w:numFmt w:val="bullet"/>
      <w:lvlText w:val="o"/>
      <w:lvlJc w:val="left"/>
      <w:pPr>
        <w:ind w:left="3600" w:hanging="360"/>
      </w:pPr>
      <w:rPr>
        <w:rFonts w:ascii="Courier New" w:hAnsi="Courier New" w:hint="default"/>
      </w:rPr>
    </w:lvl>
    <w:lvl w:ilvl="5" w:tplc="130AAC2A">
      <w:start w:val="1"/>
      <w:numFmt w:val="bullet"/>
      <w:lvlText w:val=""/>
      <w:lvlJc w:val="left"/>
      <w:pPr>
        <w:ind w:left="4320" w:hanging="360"/>
      </w:pPr>
      <w:rPr>
        <w:rFonts w:ascii="Wingdings" w:hAnsi="Wingdings" w:hint="default"/>
      </w:rPr>
    </w:lvl>
    <w:lvl w:ilvl="6" w:tplc="534CEDE2">
      <w:start w:val="1"/>
      <w:numFmt w:val="bullet"/>
      <w:lvlText w:val=""/>
      <w:lvlJc w:val="left"/>
      <w:pPr>
        <w:ind w:left="5040" w:hanging="360"/>
      </w:pPr>
      <w:rPr>
        <w:rFonts w:ascii="Symbol" w:hAnsi="Symbol" w:hint="default"/>
      </w:rPr>
    </w:lvl>
    <w:lvl w:ilvl="7" w:tplc="7BB2C306">
      <w:start w:val="1"/>
      <w:numFmt w:val="bullet"/>
      <w:lvlText w:val="o"/>
      <w:lvlJc w:val="left"/>
      <w:pPr>
        <w:ind w:left="5760" w:hanging="360"/>
      </w:pPr>
      <w:rPr>
        <w:rFonts w:ascii="Courier New" w:hAnsi="Courier New" w:hint="default"/>
      </w:rPr>
    </w:lvl>
    <w:lvl w:ilvl="8" w:tplc="6A9AF490">
      <w:start w:val="1"/>
      <w:numFmt w:val="bullet"/>
      <w:lvlText w:val=""/>
      <w:lvlJc w:val="left"/>
      <w:pPr>
        <w:ind w:left="6480" w:hanging="360"/>
      </w:pPr>
      <w:rPr>
        <w:rFonts w:ascii="Wingdings" w:hAnsi="Wingdings" w:hint="default"/>
      </w:rPr>
    </w:lvl>
  </w:abstractNum>
  <w:abstractNum w:abstractNumId="5"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1"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EF70D3"/>
    <w:multiLevelType w:val="hybridMultilevel"/>
    <w:tmpl w:val="545239BC"/>
    <w:lvl w:ilvl="0" w:tplc="4B84809E">
      <w:start w:val="1"/>
      <w:numFmt w:val="decimal"/>
      <w:lvlText w:val="%1."/>
      <w:lvlJc w:val="left"/>
      <w:pPr>
        <w:ind w:left="720" w:hanging="360"/>
      </w:pPr>
    </w:lvl>
    <w:lvl w:ilvl="1" w:tplc="91C6D52C">
      <w:start w:val="1"/>
      <w:numFmt w:val="lowerLetter"/>
      <w:lvlText w:val="%2."/>
      <w:lvlJc w:val="left"/>
      <w:pPr>
        <w:ind w:left="1440" w:hanging="360"/>
      </w:pPr>
    </w:lvl>
    <w:lvl w:ilvl="2" w:tplc="95DC8D8A">
      <w:start w:val="1"/>
      <w:numFmt w:val="lowerRoman"/>
      <w:lvlText w:val="%3."/>
      <w:lvlJc w:val="right"/>
      <w:pPr>
        <w:ind w:left="2160" w:hanging="180"/>
      </w:pPr>
    </w:lvl>
    <w:lvl w:ilvl="3" w:tplc="5F721812">
      <w:start w:val="1"/>
      <w:numFmt w:val="decimal"/>
      <w:lvlText w:val="%4."/>
      <w:lvlJc w:val="left"/>
      <w:pPr>
        <w:ind w:left="2880" w:hanging="360"/>
      </w:pPr>
    </w:lvl>
    <w:lvl w:ilvl="4" w:tplc="EF1A696E">
      <w:start w:val="1"/>
      <w:numFmt w:val="lowerLetter"/>
      <w:lvlText w:val="%5."/>
      <w:lvlJc w:val="left"/>
      <w:pPr>
        <w:ind w:left="3600" w:hanging="360"/>
      </w:pPr>
    </w:lvl>
    <w:lvl w:ilvl="5" w:tplc="3AFC5360">
      <w:start w:val="1"/>
      <w:numFmt w:val="lowerRoman"/>
      <w:lvlText w:val="%6."/>
      <w:lvlJc w:val="right"/>
      <w:pPr>
        <w:ind w:left="4320" w:hanging="180"/>
      </w:pPr>
    </w:lvl>
    <w:lvl w:ilvl="6" w:tplc="FAFA08D2">
      <w:start w:val="1"/>
      <w:numFmt w:val="decimal"/>
      <w:lvlText w:val="%7."/>
      <w:lvlJc w:val="left"/>
      <w:pPr>
        <w:ind w:left="5040" w:hanging="360"/>
      </w:pPr>
    </w:lvl>
    <w:lvl w:ilvl="7" w:tplc="D34EF310">
      <w:start w:val="1"/>
      <w:numFmt w:val="lowerLetter"/>
      <w:lvlText w:val="%8."/>
      <w:lvlJc w:val="left"/>
      <w:pPr>
        <w:ind w:left="5760" w:hanging="360"/>
      </w:pPr>
    </w:lvl>
    <w:lvl w:ilvl="8" w:tplc="42228990">
      <w:start w:val="1"/>
      <w:numFmt w:val="lowerRoman"/>
      <w:lvlText w:val="%9."/>
      <w:lvlJc w:val="right"/>
      <w:pPr>
        <w:ind w:left="6480" w:hanging="180"/>
      </w:pPr>
    </w:lvl>
  </w:abstractNum>
  <w:abstractNum w:abstractNumId="13"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1239562012">
    <w:abstractNumId w:val="14"/>
  </w:num>
  <w:num w:numId="2" w16cid:durableId="200809284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716999194">
    <w:abstractNumId w:val="0"/>
    <w:lvlOverride w:ilvl="0">
      <w:lvl w:ilvl="0">
        <w:numFmt w:val="bullet"/>
        <w:lvlText w:val="è"/>
        <w:legacy w:legacy="1" w:legacySpace="120" w:legacyIndent="360"/>
        <w:lvlJc w:val="left"/>
        <w:pPr>
          <w:ind w:left="720" w:hanging="360"/>
        </w:pPr>
      </w:lvl>
    </w:lvlOverride>
  </w:num>
  <w:num w:numId="4" w16cid:durableId="840507272">
    <w:abstractNumId w:val="10"/>
  </w:num>
  <w:num w:numId="5" w16cid:durableId="1296831440">
    <w:abstractNumId w:val="2"/>
  </w:num>
  <w:num w:numId="6" w16cid:durableId="1501965216">
    <w:abstractNumId w:val="6"/>
  </w:num>
  <w:num w:numId="7" w16cid:durableId="1325548254">
    <w:abstractNumId w:val="13"/>
  </w:num>
  <w:num w:numId="8" w16cid:durableId="288822135">
    <w:abstractNumId w:val="7"/>
  </w:num>
  <w:num w:numId="9" w16cid:durableId="1730106530">
    <w:abstractNumId w:val="1"/>
  </w:num>
  <w:num w:numId="10" w16cid:durableId="104540248">
    <w:abstractNumId w:val="5"/>
  </w:num>
  <w:num w:numId="11" w16cid:durableId="1825271289">
    <w:abstractNumId w:val="8"/>
  </w:num>
  <w:num w:numId="12" w16cid:durableId="753430093">
    <w:abstractNumId w:val="11"/>
  </w:num>
  <w:num w:numId="13" w16cid:durableId="1429037870">
    <w:abstractNumId w:val="3"/>
  </w:num>
  <w:num w:numId="14" w16cid:durableId="495877608">
    <w:abstractNumId w:val="9"/>
  </w:num>
  <w:num w:numId="15" w16cid:durableId="2049404927">
    <w:abstractNumId w:val="12"/>
  </w:num>
  <w:num w:numId="16" w16cid:durableId="550314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07FF0"/>
    <w:rsid w:val="00011EB6"/>
    <w:rsid w:val="000255CA"/>
    <w:rsid w:val="00025C4A"/>
    <w:rsid w:val="00025D17"/>
    <w:rsid w:val="00026AF9"/>
    <w:rsid w:val="0003274A"/>
    <w:rsid w:val="00033DB7"/>
    <w:rsid w:val="00041D5B"/>
    <w:rsid w:val="00042B0A"/>
    <w:rsid w:val="00044378"/>
    <w:rsid w:val="0005036C"/>
    <w:rsid w:val="00054D8D"/>
    <w:rsid w:val="00057B60"/>
    <w:rsid w:val="00060608"/>
    <w:rsid w:val="000656BA"/>
    <w:rsid w:val="00066DEE"/>
    <w:rsid w:val="0007345B"/>
    <w:rsid w:val="0007442D"/>
    <w:rsid w:val="0007603B"/>
    <w:rsid w:val="000760A6"/>
    <w:rsid w:val="000761A9"/>
    <w:rsid w:val="00080294"/>
    <w:rsid w:val="00082346"/>
    <w:rsid w:val="0008FAF6"/>
    <w:rsid w:val="00091000"/>
    <w:rsid w:val="0009281E"/>
    <w:rsid w:val="000A0CC7"/>
    <w:rsid w:val="000A1276"/>
    <w:rsid w:val="000A779C"/>
    <w:rsid w:val="000B37FD"/>
    <w:rsid w:val="000C16D7"/>
    <w:rsid w:val="000C29E8"/>
    <w:rsid w:val="000C42EA"/>
    <w:rsid w:val="000C593C"/>
    <w:rsid w:val="000D118E"/>
    <w:rsid w:val="000D1B7B"/>
    <w:rsid w:val="000E4A0E"/>
    <w:rsid w:val="000E553D"/>
    <w:rsid w:val="000F6C25"/>
    <w:rsid w:val="00103BB3"/>
    <w:rsid w:val="0011078E"/>
    <w:rsid w:val="001124AF"/>
    <w:rsid w:val="001137C5"/>
    <w:rsid w:val="001159E5"/>
    <w:rsid w:val="001168A1"/>
    <w:rsid w:val="001207AD"/>
    <w:rsid w:val="0012447D"/>
    <w:rsid w:val="00125056"/>
    <w:rsid w:val="00131276"/>
    <w:rsid w:val="00137F39"/>
    <w:rsid w:val="001456A5"/>
    <w:rsid w:val="00151295"/>
    <w:rsid w:val="00153489"/>
    <w:rsid w:val="00154595"/>
    <w:rsid w:val="00172200"/>
    <w:rsid w:val="00176E17"/>
    <w:rsid w:val="00186765"/>
    <w:rsid w:val="00192AC8"/>
    <w:rsid w:val="001A0FE2"/>
    <w:rsid w:val="001B608E"/>
    <w:rsid w:val="001C5408"/>
    <w:rsid w:val="001C79A2"/>
    <w:rsid w:val="001C7BAD"/>
    <w:rsid w:val="001D0D50"/>
    <w:rsid w:val="001D40C1"/>
    <w:rsid w:val="001E08DF"/>
    <w:rsid w:val="001E2681"/>
    <w:rsid w:val="001E3482"/>
    <w:rsid w:val="001E5FBD"/>
    <w:rsid w:val="00202D59"/>
    <w:rsid w:val="0020336E"/>
    <w:rsid w:val="002112B3"/>
    <w:rsid w:val="002146CE"/>
    <w:rsid w:val="0022347E"/>
    <w:rsid w:val="00223F77"/>
    <w:rsid w:val="00232CE2"/>
    <w:rsid w:val="002337B0"/>
    <w:rsid w:val="00233EA6"/>
    <w:rsid w:val="00234C97"/>
    <w:rsid w:val="00237E17"/>
    <w:rsid w:val="00246DC0"/>
    <w:rsid w:val="002618AE"/>
    <w:rsid w:val="00263DB6"/>
    <w:rsid w:val="00263F46"/>
    <w:rsid w:val="00273B54"/>
    <w:rsid w:val="00273CF4"/>
    <w:rsid w:val="00274140"/>
    <w:rsid w:val="00276C7A"/>
    <w:rsid w:val="00287A54"/>
    <w:rsid w:val="00297D08"/>
    <w:rsid w:val="002A1A4D"/>
    <w:rsid w:val="002A50AE"/>
    <w:rsid w:val="002A70B2"/>
    <w:rsid w:val="002B1FB9"/>
    <w:rsid w:val="002B33AA"/>
    <w:rsid w:val="002B3684"/>
    <w:rsid w:val="002B6BD5"/>
    <w:rsid w:val="002C49DF"/>
    <w:rsid w:val="002C518E"/>
    <w:rsid w:val="002C6235"/>
    <w:rsid w:val="002D262C"/>
    <w:rsid w:val="002D3F54"/>
    <w:rsid w:val="002E3267"/>
    <w:rsid w:val="002E5A66"/>
    <w:rsid w:val="002F1F77"/>
    <w:rsid w:val="002F64B4"/>
    <w:rsid w:val="00312418"/>
    <w:rsid w:val="00317DBD"/>
    <w:rsid w:val="00321C35"/>
    <w:rsid w:val="003265B8"/>
    <w:rsid w:val="003301D5"/>
    <w:rsid w:val="003303D8"/>
    <w:rsid w:val="0033677E"/>
    <w:rsid w:val="00346ED2"/>
    <w:rsid w:val="003479FE"/>
    <w:rsid w:val="00352714"/>
    <w:rsid w:val="0035360E"/>
    <w:rsid w:val="00361FE6"/>
    <w:rsid w:val="003638DD"/>
    <w:rsid w:val="00363AFA"/>
    <w:rsid w:val="00364383"/>
    <w:rsid w:val="0038040D"/>
    <w:rsid w:val="00381AE4"/>
    <w:rsid w:val="00385DEB"/>
    <w:rsid w:val="00391BFC"/>
    <w:rsid w:val="00392677"/>
    <w:rsid w:val="003A0829"/>
    <w:rsid w:val="003A273F"/>
    <w:rsid w:val="003A6FD3"/>
    <w:rsid w:val="003A761B"/>
    <w:rsid w:val="003C3293"/>
    <w:rsid w:val="003C5746"/>
    <w:rsid w:val="003D0CD0"/>
    <w:rsid w:val="003D5364"/>
    <w:rsid w:val="003F2F88"/>
    <w:rsid w:val="003F4AEF"/>
    <w:rsid w:val="003F5AB5"/>
    <w:rsid w:val="00405C43"/>
    <w:rsid w:val="004071CE"/>
    <w:rsid w:val="00414868"/>
    <w:rsid w:val="00423847"/>
    <w:rsid w:val="00424B58"/>
    <w:rsid w:val="004305B2"/>
    <w:rsid w:val="00431A74"/>
    <w:rsid w:val="00432270"/>
    <w:rsid w:val="004354C2"/>
    <w:rsid w:val="00440516"/>
    <w:rsid w:val="0044182F"/>
    <w:rsid w:val="004443E7"/>
    <w:rsid w:val="00445915"/>
    <w:rsid w:val="00445CDF"/>
    <w:rsid w:val="004475A9"/>
    <w:rsid w:val="00460827"/>
    <w:rsid w:val="00467A7C"/>
    <w:rsid w:val="004709DC"/>
    <w:rsid w:val="004757B4"/>
    <w:rsid w:val="004811CF"/>
    <w:rsid w:val="00484E39"/>
    <w:rsid w:val="004866C0"/>
    <w:rsid w:val="0048761C"/>
    <w:rsid w:val="004905B0"/>
    <w:rsid w:val="0049092C"/>
    <w:rsid w:val="00491C66"/>
    <w:rsid w:val="00496F23"/>
    <w:rsid w:val="004A0922"/>
    <w:rsid w:val="004A27CD"/>
    <w:rsid w:val="004A63C6"/>
    <w:rsid w:val="004B3CEA"/>
    <w:rsid w:val="004B49A6"/>
    <w:rsid w:val="004B4EB9"/>
    <w:rsid w:val="004B7207"/>
    <w:rsid w:val="004C0133"/>
    <w:rsid w:val="004E014D"/>
    <w:rsid w:val="004E126E"/>
    <w:rsid w:val="004E2A87"/>
    <w:rsid w:val="004E30EB"/>
    <w:rsid w:val="004F24ED"/>
    <w:rsid w:val="00510FF4"/>
    <w:rsid w:val="005118CF"/>
    <w:rsid w:val="005127F5"/>
    <w:rsid w:val="00516798"/>
    <w:rsid w:val="00521F05"/>
    <w:rsid w:val="00522D3D"/>
    <w:rsid w:val="005243E9"/>
    <w:rsid w:val="0053352F"/>
    <w:rsid w:val="00533AB6"/>
    <w:rsid w:val="00533D74"/>
    <w:rsid w:val="005364F5"/>
    <w:rsid w:val="005429BB"/>
    <w:rsid w:val="00545894"/>
    <w:rsid w:val="00546629"/>
    <w:rsid w:val="00551839"/>
    <w:rsid w:val="00552EA6"/>
    <w:rsid w:val="00553CB6"/>
    <w:rsid w:val="00554AAB"/>
    <w:rsid w:val="005561C0"/>
    <w:rsid w:val="0055689F"/>
    <w:rsid w:val="005575F3"/>
    <w:rsid w:val="00561E35"/>
    <w:rsid w:val="0056221B"/>
    <w:rsid w:val="00580454"/>
    <w:rsid w:val="00584E3C"/>
    <w:rsid w:val="00593240"/>
    <w:rsid w:val="005963EB"/>
    <w:rsid w:val="00596F4F"/>
    <w:rsid w:val="005B269C"/>
    <w:rsid w:val="005B363D"/>
    <w:rsid w:val="005C2AD5"/>
    <w:rsid w:val="005C6C71"/>
    <w:rsid w:val="005D01F3"/>
    <w:rsid w:val="005E441E"/>
    <w:rsid w:val="005E7E86"/>
    <w:rsid w:val="005F17EE"/>
    <w:rsid w:val="005F36DF"/>
    <w:rsid w:val="0060221B"/>
    <w:rsid w:val="006026EB"/>
    <w:rsid w:val="006112B3"/>
    <w:rsid w:val="00611809"/>
    <w:rsid w:val="00612CF6"/>
    <w:rsid w:val="00622919"/>
    <w:rsid w:val="00626135"/>
    <w:rsid w:val="006275F3"/>
    <w:rsid w:val="006316E5"/>
    <w:rsid w:val="00662055"/>
    <w:rsid w:val="00663A85"/>
    <w:rsid w:val="006675AC"/>
    <w:rsid w:val="00672A0E"/>
    <w:rsid w:val="00672B00"/>
    <w:rsid w:val="00682BF3"/>
    <w:rsid w:val="00684E7F"/>
    <w:rsid w:val="006876C9"/>
    <w:rsid w:val="00694CD2"/>
    <w:rsid w:val="006968BB"/>
    <w:rsid w:val="0069796E"/>
    <w:rsid w:val="006A2947"/>
    <w:rsid w:val="006A3F22"/>
    <w:rsid w:val="006B06B0"/>
    <w:rsid w:val="006B080F"/>
    <w:rsid w:val="006B3DAC"/>
    <w:rsid w:val="006B52FF"/>
    <w:rsid w:val="006C196C"/>
    <w:rsid w:val="006D3041"/>
    <w:rsid w:val="006D4A77"/>
    <w:rsid w:val="006E1430"/>
    <w:rsid w:val="006E1792"/>
    <w:rsid w:val="006E41B3"/>
    <w:rsid w:val="006F5505"/>
    <w:rsid w:val="00702EFF"/>
    <w:rsid w:val="007252F9"/>
    <w:rsid w:val="00726E4A"/>
    <w:rsid w:val="007314FB"/>
    <w:rsid w:val="00733B83"/>
    <w:rsid w:val="00734492"/>
    <w:rsid w:val="0074376B"/>
    <w:rsid w:val="00743968"/>
    <w:rsid w:val="007549B8"/>
    <w:rsid w:val="007568B7"/>
    <w:rsid w:val="00760A53"/>
    <w:rsid w:val="00761B70"/>
    <w:rsid w:val="0076407B"/>
    <w:rsid w:val="007709C4"/>
    <w:rsid w:val="0077121F"/>
    <w:rsid w:val="0077290F"/>
    <w:rsid w:val="00786000"/>
    <w:rsid w:val="00787BE3"/>
    <w:rsid w:val="0079171D"/>
    <w:rsid w:val="00792BDE"/>
    <w:rsid w:val="007973C9"/>
    <w:rsid w:val="007A07A1"/>
    <w:rsid w:val="007A3BE4"/>
    <w:rsid w:val="007B07E2"/>
    <w:rsid w:val="007B1719"/>
    <w:rsid w:val="007B6D81"/>
    <w:rsid w:val="007B7DCD"/>
    <w:rsid w:val="007C408D"/>
    <w:rsid w:val="007D671F"/>
    <w:rsid w:val="007E291D"/>
    <w:rsid w:val="007E43A2"/>
    <w:rsid w:val="007E5209"/>
    <w:rsid w:val="007F1B37"/>
    <w:rsid w:val="007F1BD9"/>
    <w:rsid w:val="007F2BCE"/>
    <w:rsid w:val="007F4087"/>
    <w:rsid w:val="00802B56"/>
    <w:rsid w:val="00804267"/>
    <w:rsid w:val="00806AA4"/>
    <w:rsid w:val="00810BB0"/>
    <w:rsid w:val="00813E09"/>
    <w:rsid w:val="00817DC0"/>
    <w:rsid w:val="008203B6"/>
    <w:rsid w:val="008344D7"/>
    <w:rsid w:val="0083526D"/>
    <w:rsid w:val="00836049"/>
    <w:rsid w:val="008406AE"/>
    <w:rsid w:val="008472A2"/>
    <w:rsid w:val="00847B93"/>
    <w:rsid w:val="00860D96"/>
    <w:rsid w:val="008728F3"/>
    <w:rsid w:val="00882E3A"/>
    <w:rsid w:val="00882F1C"/>
    <w:rsid w:val="008A5C27"/>
    <w:rsid w:val="008C4656"/>
    <w:rsid w:val="008E2180"/>
    <w:rsid w:val="008E4B15"/>
    <w:rsid w:val="008F1FFF"/>
    <w:rsid w:val="008F4DDB"/>
    <w:rsid w:val="00913A9C"/>
    <w:rsid w:val="009253A2"/>
    <w:rsid w:val="0093035A"/>
    <w:rsid w:val="00933988"/>
    <w:rsid w:val="009340C8"/>
    <w:rsid w:val="009351DF"/>
    <w:rsid w:val="00946DE4"/>
    <w:rsid w:val="009471D2"/>
    <w:rsid w:val="00952DAA"/>
    <w:rsid w:val="00955F09"/>
    <w:rsid w:val="009604FD"/>
    <w:rsid w:val="009611A0"/>
    <w:rsid w:val="009671D2"/>
    <w:rsid w:val="009700CA"/>
    <w:rsid w:val="00970B94"/>
    <w:rsid w:val="00974858"/>
    <w:rsid w:val="00982989"/>
    <w:rsid w:val="00983DAF"/>
    <w:rsid w:val="00983FB1"/>
    <w:rsid w:val="00986CE3"/>
    <w:rsid w:val="00987A69"/>
    <w:rsid w:val="00992AAC"/>
    <w:rsid w:val="009952DE"/>
    <w:rsid w:val="00996834"/>
    <w:rsid w:val="009A1039"/>
    <w:rsid w:val="009A1DA1"/>
    <w:rsid w:val="009A4E5F"/>
    <w:rsid w:val="009B406E"/>
    <w:rsid w:val="009B6796"/>
    <w:rsid w:val="009C0CA1"/>
    <w:rsid w:val="009D5036"/>
    <w:rsid w:val="009F559D"/>
    <w:rsid w:val="009F6729"/>
    <w:rsid w:val="00A02C65"/>
    <w:rsid w:val="00A02C9D"/>
    <w:rsid w:val="00A07024"/>
    <w:rsid w:val="00A12D18"/>
    <w:rsid w:val="00A23FAC"/>
    <w:rsid w:val="00A25D57"/>
    <w:rsid w:val="00A4582A"/>
    <w:rsid w:val="00A538EE"/>
    <w:rsid w:val="00A624ED"/>
    <w:rsid w:val="00A7368D"/>
    <w:rsid w:val="00A7795A"/>
    <w:rsid w:val="00A82ADB"/>
    <w:rsid w:val="00A83950"/>
    <w:rsid w:val="00AA515F"/>
    <w:rsid w:val="00AA6D68"/>
    <w:rsid w:val="00AB352E"/>
    <w:rsid w:val="00AB6433"/>
    <w:rsid w:val="00AC47E2"/>
    <w:rsid w:val="00AC6ECC"/>
    <w:rsid w:val="00AD0313"/>
    <w:rsid w:val="00AD23B6"/>
    <w:rsid w:val="00AD2569"/>
    <w:rsid w:val="00AD3B07"/>
    <w:rsid w:val="00AD4969"/>
    <w:rsid w:val="00AD7417"/>
    <w:rsid w:val="00AE1FBB"/>
    <w:rsid w:val="00AE1FEC"/>
    <w:rsid w:val="00AE21A0"/>
    <w:rsid w:val="00AE2883"/>
    <w:rsid w:val="00AE2B97"/>
    <w:rsid w:val="00AE2E0D"/>
    <w:rsid w:val="00AE423D"/>
    <w:rsid w:val="00AF0E95"/>
    <w:rsid w:val="00AF23A6"/>
    <w:rsid w:val="00B037AB"/>
    <w:rsid w:val="00B06F29"/>
    <w:rsid w:val="00B07403"/>
    <w:rsid w:val="00B11D03"/>
    <w:rsid w:val="00B13109"/>
    <w:rsid w:val="00B13277"/>
    <w:rsid w:val="00B22ADF"/>
    <w:rsid w:val="00B32E7A"/>
    <w:rsid w:val="00B36ECD"/>
    <w:rsid w:val="00B372A2"/>
    <w:rsid w:val="00B40B9C"/>
    <w:rsid w:val="00B41DB8"/>
    <w:rsid w:val="00B4750A"/>
    <w:rsid w:val="00B57589"/>
    <w:rsid w:val="00B61A51"/>
    <w:rsid w:val="00B63B39"/>
    <w:rsid w:val="00B7393F"/>
    <w:rsid w:val="00B75D42"/>
    <w:rsid w:val="00B80AF1"/>
    <w:rsid w:val="00B92D36"/>
    <w:rsid w:val="00B93D2B"/>
    <w:rsid w:val="00B95AB6"/>
    <w:rsid w:val="00BA12F6"/>
    <w:rsid w:val="00BA18C7"/>
    <w:rsid w:val="00BA4CF7"/>
    <w:rsid w:val="00BA79B7"/>
    <w:rsid w:val="00BB6B49"/>
    <w:rsid w:val="00BB7BD4"/>
    <w:rsid w:val="00BC3234"/>
    <w:rsid w:val="00BC483A"/>
    <w:rsid w:val="00BC6488"/>
    <w:rsid w:val="00BD0723"/>
    <w:rsid w:val="00BD21F2"/>
    <w:rsid w:val="00BD29E7"/>
    <w:rsid w:val="00BD7161"/>
    <w:rsid w:val="00BF388B"/>
    <w:rsid w:val="00BF444A"/>
    <w:rsid w:val="00C0124E"/>
    <w:rsid w:val="00C016B8"/>
    <w:rsid w:val="00C07FB0"/>
    <w:rsid w:val="00C106BD"/>
    <w:rsid w:val="00C14D48"/>
    <w:rsid w:val="00C169A9"/>
    <w:rsid w:val="00C23330"/>
    <w:rsid w:val="00C241AE"/>
    <w:rsid w:val="00C30733"/>
    <w:rsid w:val="00C36280"/>
    <w:rsid w:val="00C36C5A"/>
    <w:rsid w:val="00C504DD"/>
    <w:rsid w:val="00C60A3F"/>
    <w:rsid w:val="00C62C3F"/>
    <w:rsid w:val="00C65E16"/>
    <w:rsid w:val="00C66B98"/>
    <w:rsid w:val="00C71534"/>
    <w:rsid w:val="00C770D6"/>
    <w:rsid w:val="00C80439"/>
    <w:rsid w:val="00C806D8"/>
    <w:rsid w:val="00C81DB8"/>
    <w:rsid w:val="00C82B44"/>
    <w:rsid w:val="00C84704"/>
    <w:rsid w:val="00C8698D"/>
    <w:rsid w:val="00C90FAF"/>
    <w:rsid w:val="00C9307A"/>
    <w:rsid w:val="00C97A91"/>
    <w:rsid w:val="00CA52E7"/>
    <w:rsid w:val="00CA5766"/>
    <w:rsid w:val="00CB0D46"/>
    <w:rsid w:val="00CC28D5"/>
    <w:rsid w:val="00CC32A5"/>
    <w:rsid w:val="00CC6D57"/>
    <w:rsid w:val="00CD02CB"/>
    <w:rsid w:val="00CD2EA6"/>
    <w:rsid w:val="00CD4039"/>
    <w:rsid w:val="00CF0E83"/>
    <w:rsid w:val="00CF723E"/>
    <w:rsid w:val="00CF7547"/>
    <w:rsid w:val="00D0167F"/>
    <w:rsid w:val="00D049AE"/>
    <w:rsid w:val="00D05C3E"/>
    <w:rsid w:val="00D21511"/>
    <w:rsid w:val="00D22EE5"/>
    <w:rsid w:val="00D3305C"/>
    <w:rsid w:val="00D37140"/>
    <w:rsid w:val="00D42D9B"/>
    <w:rsid w:val="00D452AB"/>
    <w:rsid w:val="00D4716C"/>
    <w:rsid w:val="00D50118"/>
    <w:rsid w:val="00D52AFC"/>
    <w:rsid w:val="00D52E86"/>
    <w:rsid w:val="00D64737"/>
    <w:rsid w:val="00D657A7"/>
    <w:rsid w:val="00D65966"/>
    <w:rsid w:val="00D806AD"/>
    <w:rsid w:val="00D834DE"/>
    <w:rsid w:val="00D86AF3"/>
    <w:rsid w:val="00D9730D"/>
    <w:rsid w:val="00DA4D6B"/>
    <w:rsid w:val="00DC0605"/>
    <w:rsid w:val="00DC0B94"/>
    <w:rsid w:val="00DC378E"/>
    <w:rsid w:val="00DC3A44"/>
    <w:rsid w:val="00DC57D9"/>
    <w:rsid w:val="00DD5E1D"/>
    <w:rsid w:val="00DF0F06"/>
    <w:rsid w:val="00DF2607"/>
    <w:rsid w:val="00DF4A38"/>
    <w:rsid w:val="00DF562B"/>
    <w:rsid w:val="00DF6282"/>
    <w:rsid w:val="00E13207"/>
    <w:rsid w:val="00E16801"/>
    <w:rsid w:val="00E237C9"/>
    <w:rsid w:val="00E27363"/>
    <w:rsid w:val="00E306A7"/>
    <w:rsid w:val="00E30A3F"/>
    <w:rsid w:val="00E34C70"/>
    <w:rsid w:val="00E404FC"/>
    <w:rsid w:val="00E46E1C"/>
    <w:rsid w:val="00E474C7"/>
    <w:rsid w:val="00E50C22"/>
    <w:rsid w:val="00E50D85"/>
    <w:rsid w:val="00E5289A"/>
    <w:rsid w:val="00E53B18"/>
    <w:rsid w:val="00E61EC5"/>
    <w:rsid w:val="00E62111"/>
    <w:rsid w:val="00E6461F"/>
    <w:rsid w:val="00E73057"/>
    <w:rsid w:val="00E75006"/>
    <w:rsid w:val="00E76B6A"/>
    <w:rsid w:val="00E805B5"/>
    <w:rsid w:val="00E9188B"/>
    <w:rsid w:val="00E958FD"/>
    <w:rsid w:val="00EB354D"/>
    <w:rsid w:val="00EB419B"/>
    <w:rsid w:val="00EB4F13"/>
    <w:rsid w:val="00EC3353"/>
    <w:rsid w:val="00EC6772"/>
    <w:rsid w:val="00EC7464"/>
    <w:rsid w:val="00EE00AA"/>
    <w:rsid w:val="00EE20BA"/>
    <w:rsid w:val="00EE27F1"/>
    <w:rsid w:val="00EE769D"/>
    <w:rsid w:val="00EF2A61"/>
    <w:rsid w:val="00EF5C78"/>
    <w:rsid w:val="00F0519B"/>
    <w:rsid w:val="00F06A03"/>
    <w:rsid w:val="00F0757B"/>
    <w:rsid w:val="00F10D12"/>
    <w:rsid w:val="00F1160C"/>
    <w:rsid w:val="00F157A4"/>
    <w:rsid w:val="00F231C1"/>
    <w:rsid w:val="00F24203"/>
    <w:rsid w:val="00F301B4"/>
    <w:rsid w:val="00F30A1F"/>
    <w:rsid w:val="00F310CE"/>
    <w:rsid w:val="00F31E6F"/>
    <w:rsid w:val="00F3322D"/>
    <w:rsid w:val="00F33FB3"/>
    <w:rsid w:val="00F37FD3"/>
    <w:rsid w:val="00F40B30"/>
    <w:rsid w:val="00F42CFA"/>
    <w:rsid w:val="00F4301D"/>
    <w:rsid w:val="00F436A1"/>
    <w:rsid w:val="00F44C20"/>
    <w:rsid w:val="00F44C36"/>
    <w:rsid w:val="00F47891"/>
    <w:rsid w:val="00F5248D"/>
    <w:rsid w:val="00F620EA"/>
    <w:rsid w:val="00F62EC8"/>
    <w:rsid w:val="00F63D9F"/>
    <w:rsid w:val="00F64619"/>
    <w:rsid w:val="00F65B3C"/>
    <w:rsid w:val="00F70821"/>
    <w:rsid w:val="00F80E83"/>
    <w:rsid w:val="00F81555"/>
    <w:rsid w:val="00F92431"/>
    <w:rsid w:val="00FA4436"/>
    <w:rsid w:val="00FC77B9"/>
    <w:rsid w:val="00FD0D7E"/>
    <w:rsid w:val="00FD563A"/>
    <w:rsid w:val="00FD5E1E"/>
    <w:rsid w:val="00FD652A"/>
    <w:rsid w:val="00FE4EF4"/>
    <w:rsid w:val="00FE5A2B"/>
    <w:rsid w:val="00FF11FD"/>
    <w:rsid w:val="0291CFB4"/>
    <w:rsid w:val="03F4F667"/>
    <w:rsid w:val="042580B9"/>
    <w:rsid w:val="05F4A790"/>
    <w:rsid w:val="0753A05E"/>
    <w:rsid w:val="09984876"/>
    <w:rsid w:val="0999AA37"/>
    <w:rsid w:val="0B73B2F1"/>
    <w:rsid w:val="0E4547DC"/>
    <w:rsid w:val="12E304A9"/>
    <w:rsid w:val="132E548C"/>
    <w:rsid w:val="13FE6849"/>
    <w:rsid w:val="1423139E"/>
    <w:rsid w:val="1438AF2B"/>
    <w:rsid w:val="14797835"/>
    <w:rsid w:val="149636FF"/>
    <w:rsid w:val="14EA7087"/>
    <w:rsid w:val="1693BD19"/>
    <w:rsid w:val="16D9B027"/>
    <w:rsid w:val="17793992"/>
    <w:rsid w:val="17B675CC"/>
    <w:rsid w:val="18FCABDF"/>
    <w:rsid w:val="1AC7D7A2"/>
    <w:rsid w:val="1BE174DA"/>
    <w:rsid w:val="1C4C460E"/>
    <w:rsid w:val="1C71ED82"/>
    <w:rsid w:val="1D21E876"/>
    <w:rsid w:val="1D2A07D2"/>
    <w:rsid w:val="1FD6F168"/>
    <w:rsid w:val="204FA374"/>
    <w:rsid w:val="2063D3A3"/>
    <w:rsid w:val="2493653D"/>
    <w:rsid w:val="24A46E3E"/>
    <w:rsid w:val="24ABC351"/>
    <w:rsid w:val="25E8AB18"/>
    <w:rsid w:val="25FAB038"/>
    <w:rsid w:val="261FF305"/>
    <w:rsid w:val="26742C8D"/>
    <w:rsid w:val="272C46DD"/>
    <w:rsid w:val="28536046"/>
    <w:rsid w:val="28711B2F"/>
    <w:rsid w:val="2AAEA00A"/>
    <w:rsid w:val="2BDE7047"/>
    <w:rsid w:val="2C16E724"/>
    <w:rsid w:val="2CF052CA"/>
    <w:rsid w:val="2F25B849"/>
    <w:rsid w:val="317B03C0"/>
    <w:rsid w:val="31A7CA22"/>
    <w:rsid w:val="333A1EB0"/>
    <w:rsid w:val="33957B75"/>
    <w:rsid w:val="33F9296C"/>
    <w:rsid w:val="340EC4F9"/>
    <w:rsid w:val="350B0BEF"/>
    <w:rsid w:val="356635E3"/>
    <w:rsid w:val="36276BAE"/>
    <w:rsid w:val="36289A9E"/>
    <w:rsid w:val="3697CC88"/>
    <w:rsid w:val="3729424A"/>
    <w:rsid w:val="376DD492"/>
    <w:rsid w:val="38BC5BD7"/>
    <w:rsid w:val="3A9E5217"/>
    <w:rsid w:val="3B99374C"/>
    <w:rsid w:val="3C22C083"/>
    <w:rsid w:val="3CB173BE"/>
    <w:rsid w:val="3D15EBFE"/>
    <w:rsid w:val="3D1CDC6A"/>
    <w:rsid w:val="3DB4DDF1"/>
    <w:rsid w:val="3DE49DFA"/>
    <w:rsid w:val="3E7C6CB0"/>
    <w:rsid w:val="3E8D75B1"/>
    <w:rsid w:val="4253640C"/>
    <w:rsid w:val="438CB566"/>
    <w:rsid w:val="459A4767"/>
    <w:rsid w:val="468FD0C2"/>
    <w:rsid w:val="46E9017D"/>
    <w:rsid w:val="484AEFA3"/>
    <w:rsid w:val="49A6C143"/>
    <w:rsid w:val="4B1727B9"/>
    <w:rsid w:val="4B42F64B"/>
    <w:rsid w:val="4B7FCDDE"/>
    <w:rsid w:val="4C6ECB74"/>
    <w:rsid w:val="4CC13E94"/>
    <w:rsid w:val="4DE2FB28"/>
    <w:rsid w:val="4E269056"/>
    <w:rsid w:val="4F0D3BBF"/>
    <w:rsid w:val="513856D3"/>
    <w:rsid w:val="5191BA5F"/>
    <w:rsid w:val="52695600"/>
    <w:rsid w:val="527A90D7"/>
    <w:rsid w:val="529620B1"/>
    <w:rsid w:val="54B3BF94"/>
    <w:rsid w:val="54C366D4"/>
    <w:rsid w:val="559710FE"/>
    <w:rsid w:val="565E0845"/>
    <w:rsid w:val="569486E4"/>
    <w:rsid w:val="56E13888"/>
    <w:rsid w:val="570D071A"/>
    <w:rsid w:val="5731B26F"/>
    <w:rsid w:val="585D21F6"/>
    <w:rsid w:val="59E9E28F"/>
    <w:rsid w:val="5ACF5F08"/>
    <w:rsid w:val="5AD77E64"/>
    <w:rsid w:val="5C24D7B4"/>
    <w:rsid w:val="5D0B831D"/>
    <w:rsid w:val="5DBCAC06"/>
    <w:rsid w:val="5E173E82"/>
    <w:rsid w:val="5E782AED"/>
    <w:rsid w:val="5F08A395"/>
    <w:rsid w:val="5F28EF2F"/>
    <w:rsid w:val="5F84B09B"/>
    <w:rsid w:val="5FBE92D6"/>
    <w:rsid w:val="602AF7A1"/>
    <w:rsid w:val="61829B5C"/>
    <w:rsid w:val="61A7DE29"/>
    <w:rsid w:val="6408AD93"/>
    <w:rsid w:val="6421D5F0"/>
    <w:rsid w:val="64402851"/>
    <w:rsid w:val="64A40919"/>
    <w:rsid w:val="66A91717"/>
    <w:rsid w:val="677FE86F"/>
    <w:rsid w:val="68B8A251"/>
    <w:rsid w:val="699D5481"/>
    <w:rsid w:val="69BE9C3A"/>
    <w:rsid w:val="6A810A92"/>
    <w:rsid w:val="6BA2F9F7"/>
    <w:rsid w:val="6C1D4095"/>
    <w:rsid w:val="6D4E0CF1"/>
    <w:rsid w:val="6DB15641"/>
    <w:rsid w:val="6DD85F76"/>
    <w:rsid w:val="6E60B9BD"/>
    <w:rsid w:val="6F013F47"/>
    <w:rsid w:val="70DFA8B7"/>
    <w:rsid w:val="730D8108"/>
    <w:rsid w:val="734AF55D"/>
    <w:rsid w:val="74E3D066"/>
    <w:rsid w:val="75CAE076"/>
    <w:rsid w:val="75EB2C10"/>
    <w:rsid w:val="75FF0135"/>
    <w:rsid w:val="76FA4C0C"/>
    <w:rsid w:val="7747F9CF"/>
    <w:rsid w:val="77AB431F"/>
    <w:rsid w:val="78FF5A0A"/>
    <w:rsid w:val="7A02C43D"/>
    <w:rsid w:val="7A0B7B11"/>
    <w:rsid w:val="7BEC4261"/>
    <w:rsid w:val="7C1B3821"/>
    <w:rsid w:val="7CB193AF"/>
    <w:rsid w:val="7CC8D535"/>
    <w:rsid w:val="7CCFF872"/>
    <w:rsid w:val="7CF102C2"/>
    <w:rsid w:val="7FF1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DFC918"/>
  <w15:chartTrackingRefBased/>
  <w15:docId w15:val="{57CF2ED7-8186-2640-B3F4-AD329E2A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EC7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476724677">
      <w:bodyDiv w:val="1"/>
      <w:marLeft w:val="0"/>
      <w:marRight w:val="0"/>
      <w:marTop w:val="0"/>
      <w:marBottom w:val="0"/>
      <w:divBdr>
        <w:top w:val="none" w:sz="0" w:space="0" w:color="auto"/>
        <w:left w:val="none" w:sz="0" w:space="0" w:color="auto"/>
        <w:bottom w:val="none" w:sz="0" w:space="0" w:color="auto"/>
        <w:right w:val="none" w:sz="0" w:space="0" w:color="auto"/>
      </w:divBdr>
      <w:divsChild>
        <w:div w:id="520633749">
          <w:marLeft w:val="0"/>
          <w:marRight w:val="0"/>
          <w:marTop w:val="0"/>
          <w:marBottom w:val="0"/>
          <w:divBdr>
            <w:top w:val="none" w:sz="0" w:space="0" w:color="auto"/>
            <w:left w:val="none" w:sz="0" w:space="0" w:color="auto"/>
            <w:bottom w:val="none" w:sz="0" w:space="0" w:color="auto"/>
            <w:right w:val="none" w:sz="0" w:space="0" w:color="auto"/>
          </w:divBdr>
          <w:divsChild>
            <w:div w:id="852573306">
              <w:marLeft w:val="0"/>
              <w:marRight w:val="0"/>
              <w:marTop w:val="0"/>
              <w:marBottom w:val="0"/>
              <w:divBdr>
                <w:top w:val="none" w:sz="0" w:space="0" w:color="auto"/>
                <w:left w:val="none" w:sz="0" w:space="0" w:color="auto"/>
                <w:bottom w:val="none" w:sz="0" w:space="0" w:color="auto"/>
                <w:right w:val="none" w:sz="0" w:space="0" w:color="auto"/>
              </w:divBdr>
            </w:div>
            <w:div w:id="1231306627">
              <w:marLeft w:val="0"/>
              <w:marRight w:val="0"/>
              <w:marTop w:val="0"/>
              <w:marBottom w:val="0"/>
              <w:divBdr>
                <w:top w:val="none" w:sz="0" w:space="0" w:color="auto"/>
                <w:left w:val="none" w:sz="0" w:space="0" w:color="auto"/>
                <w:bottom w:val="none" w:sz="0" w:space="0" w:color="auto"/>
                <w:right w:val="none" w:sz="0" w:space="0" w:color="auto"/>
              </w:divBdr>
              <w:divsChild>
                <w:div w:id="1963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u.edu/content/dam/nyu/hr/documents/Project_Charter_Templat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Settings\mmatthew\Application Data\Microsoft\Templates\Project Charter Form_1.0.dot</Template>
  <TotalTime>1</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6117</CharactersWithSpaces>
  <SharedDoc>false</SharedDoc>
  <HLinks>
    <vt:vector size="6" baseType="variant">
      <vt:variant>
        <vt:i4>5832791</vt:i4>
      </vt:variant>
      <vt:variant>
        <vt:i4>0</vt:i4>
      </vt:variant>
      <vt:variant>
        <vt:i4>0</vt:i4>
      </vt:variant>
      <vt:variant>
        <vt:i4>5</vt:i4>
      </vt:variant>
      <vt:variant>
        <vt:lpwstr>https://www.nyu.edu/content/dam/nyu/hr/documents/Project_Charter_Template.doc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 </cp:keywords>
  <dc:description>Template history: origin - Written by Covansys for the City of Raleigh, NC, Enterprise PMO.  Generic format by CVR/IT (www.cvr-it.com).    May be used freely but please retain this reference. </dc:description>
  <cp:lastModifiedBy>Koooper Young</cp:lastModifiedBy>
  <cp:revision>2</cp:revision>
  <cp:lastPrinted>2008-06-05T17:50:00Z</cp:lastPrinted>
  <dcterms:created xsi:type="dcterms:W3CDTF">2024-02-14T20:58:00Z</dcterms:created>
  <dcterms:modified xsi:type="dcterms:W3CDTF">2024-02-14T20:58:00Z</dcterms:modified>
  <cp:category>Rev 2.2; last template update 3-6-2005 gje</cp:category>
</cp:coreProperties>
</file>